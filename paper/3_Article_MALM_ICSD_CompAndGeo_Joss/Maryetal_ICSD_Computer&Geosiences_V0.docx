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2BBA" w14:textId="5212694D" w:rsidR="000B092A" w:rsidRDefault="000B092A" w:rsidP="00A00EF1">
      <w:pPr>
        <w:pStyle w:val="author"/>
        <w:rPr>
          <w:rStyle w:val="ManuscriptTitleChar"/>
          <w:b w:val="0"/>
          <w:lang w:val="fr-FR"/>
        </w:rPr>
      </w:pPr>
      <w:bookmarkStart w:id="0" w:name="_Hlk35253680"/>
      <w:bookmarkStart w:id="1" w:name="_Hlk35264599"/>
      <w:bookmarkEnd w:id="0"/>
      <w:r w:rsidRPr="000B092A">
        <w:rPr>
          <w:rStyle w:val="ManuscriptTitleChar"/>
          <w:b w:val="0"/>
          <w:lang w:val="fr-FR"/>
        </w:rPr>
        <w:t xml:space="preserve">A </w:t>
      </w:r>
      <w:r w:rsidRPr="00CB6E2C">
        <w:rPr>
          <w:rStyle w:val="ManuscriptTitleChar"/>
          <w:b w:val="0"/>
          <w:lang w:val="en-GB"/>
        </w:rPr>
        <w:t>generic</w:t>
      </w:r>
      <w:r w:rsidRPr="000B092A">
        <w:rPr>
          <w:rStyle w:val="ManuscriptTitleChar"/>
          <w:b w:val="0"/>
          <w:lang w:val="fr-FR"/>
        </w:rPr>
        <w:t xml:space="preserve"> current source inversion algorithm for Mise-à-la-masse prospection</w:t>
      </w:r>
      <w:r w:rsidR="00FE47FA">
        <w:rPr>
          <w:rStyle w:val="ManuscriptTitleChar"/>
          <w:b w:val="0"/>
          <w:lang w:val="fr-FR"/>
        </w:rPr>
        <w:t> : application on case studies</w:t>
      </w:r>
    </w:p>
    <w:p w14:paraId="33CC9440" w14:textId="77777777" w:rsidR="000B092A" w:rsidRPr="00FE47FA" w:rsidRDefault="000B092A" w:rsidP="00A00EF1">
      <w:pPr>
        <w:pStyle w:val="address"/>
        <w:rPr>
          <w:sz w:val="20"/>
          <w:lang w:val="en-GB"/>
        </w:rPr>
      </w:pPr>
      <w:r w:rsidRPr="00FE47FA">
        <w:rPr>
          <w:sz w:val="20"/>
          <w:lang w:val="en-GB"/>
        </w:rPr>
        <w:t>Tentatively in Computer and Geosciences</w:t>
      </w:r>
    </w:p>
    <w:p w14:paraId="6D15BEEF" w14:textId="77777777" w:rsidR="000B092A" w:rsidRDefault="000B092A" w:rsidP="00A00EF1">
      <w:pPr>
        <w:pStyle w:val="address"/>
        <w:rPr>
          <w:i/>
          <w:lang w:val="en-GB"/>
        </w:rPr>
      </w:pPr>
    </w:p>
    <w:p w14:paraId="2856500D" w14:textId="51F5E4AC" w:rsidR="00C25C0A" w:rsidRDefault="000B092A" w:rsidP="00A00EF1">
      <w:pPr>
        <w:pStyle w:val="address"/>
        <w:rPr>
          <w:i/>
          <w:lang w:val="it-IT"/>
        </w:rPr>
      </w:pPr>
      <w:r w:rsidRPr="000B092A">
        <w:rPr>
          <w:i/>
          <w:lang w:val="it-IT"/>
        </w:rPr>
        <w:t>Benjamin Mary1,2, Giorgio Cassiani</w:t>
      </w:r>
      <w:r>
        <w:rPr>
          <w:i/>
          <w:lang w:val="it-IT"/>
        </w:rPr>
        <w:t>,</w:t>
      </w:r>
      <w:r w:rsidR="00CC1226">
        <w:rPr>
          <w:i/>
          <w:lang w:val="it-IT"/>
        </w:rPr>
        <w:t xml:space="preserve"> Jacopo Boaga?,</w:t>
      </w:r>
      <w:r w:rsidRPr="000B092A">
        <w:rPr>
          <w:i/>
          <w:lang w:val="it-IT"/>
        </w:rPr>
        <w:t xml:space="preserve"> Luca Peruzzo? Yuxin Wu ? </w:t>
      </w:r>
      <w:r w:rsidR="001F4C24">
        <w:rPr>
          <w:i/>
          <w:lang w:val="it-IT"/>
        </w:rPr>
        <w:t>F</w:t>
      </w:r>
      <w:r w:rsidRPr="000B092A">
        <w:rPr>
          <w:i/>
          <w:lang w:val="it-IT"/>
        </w:rPr>
        <w:t>lorian Wagner? Guillaume Blanchy?, Andrew Binley?</w:t>
      </w:r>
    </w:p>
    <w:p w14:paraId="550B13CB" w14:textId="77777777" w:rsidR="000B092A" w:rsidRPr="000B092A" w:rsidRDefault="000B092A" w:rsidP="000B092A">
      <w:pPr>
        <w:pStyle w:val="email"/>
        <w:rPr>
          <w:lang w:val="it-IT"/>
        </w:rPr>
      </w:pPr>
    </w:p>
    <w:p w14:paraId="6298537F" w14:textId="77777777" w:rsidR="000B092A" w:rsidRPr="000B092A" w:rsidRDefault="000B092A" w:rsidP="000B092A">
      <w:pPr>
        <w:pStyle w:val="Affiliations"/>
        <w:spacing w:before="0"/>
        <w:jc w:val="center"/>
        <w:rPr>
          <w:rFonts w:ascii="Times" w:hAnsi="Times"/>
          <w:i/>
          <w:sz w:val="18"/>
          <w:lang w:val="it-IT" w:eastAsia="de-DE"/>
        </w:rPr>
      </w:pPr>
      <w:bookmarkStart w:id="2" w:name="_Hlk32593142"/>
      <w:r w:rsidRPr="007D4192">
        <w:rPr>
          <w:sz w:val="24"/>
          <w:szCs w:val="24"/>
          <w:vertAlign w:val="superscript"/>
          <w:lang w:val="it-IT"/>
        </w:rPr>
        <w:t>1</w:t>
      </w:r>
      <w:r w:rsidRPr="000B092A">
        <w:rPr>
          <w:rFonts w:ascii="Times" w:hAnsi="Times"/>
          <w:i/>
          <w:sz w:val="18"/>
          <w:lang w:val="it-IT" w:eastAsia="de-DE"/>
        </w:rPr>
        <w:t>Dipartimento di Geoscienze, Università degli Studi di Padova, Via G. Gradenigo, 6–35131 Padova, Italy</w:t>
      </w:r>
      <w:bookmarkEnd w:id="2"/>
    </w:p>
    <w:p w14:paraId="394C4DBC" w14:textId="17C7AF2F" w:rsidR="000B092A" w:rsidRPr="000B092A" w:rsidRDefault="000B092A" w:rsidP="000B092A">
      <w:pPr>
        <w:pStyle w:val="Affiliations"/>
        <w:spacing w:before="0"/>
        <w:jc w:val="center"/>
        <w:rPr>
          <w:rFonts w:ascii="Times" w:hAnsi="Times"/>
          <w:i/>
          <w:sz w:val="18"/>
          <w:lang w:val="en-GB" w:eastAsia="de-DE"/>
        </w:rPr>
      </w:pPr>
      <w:r w:rsidRPr="000B092A">
        <w:rPr>
          <w:sz w:val="24"/>
          <w:szCs w:val="24"/>
          <w:vertAlign w:val="superscript"/>
          <w:lang w:val="en-GB"/>
        </w:rPr>
        <w:t>2</w:t>
      </w:r>
      <w:r w:rsidRPr="000B092A">
        <w:rPr>
          <w:rFonts w:ascii="Times" w:hAnsi="Times"/>
          <w:i/>
          <w:sz w:val="18"/>
          <w:lang w:val="en-GB" w:eastAsia="de-DE"/>
        </w:rPr>
        <w:t>Earth and Environmental Sciences, Lawrence Berkeley National Laboratory, Berkeley, California 94720, USA.</w:t>
      </w:r>
    </w:p>
    <w:p w14:paraId="5CC42BA6" w14:textId="30487712" w:rsidR="000B092A" w:rsidRPr="000B092A" w:rsidRDefault="000B092A" w:rsidP="000B092A">
      <w:pPr>
        <w:spacing w:line="360" w:lineRule="auto"/>
        <w:ind w:firstLine="0"/>
        <w:rPr>
          <w:lang w:val="en-GB"/>
        </w:rPr>
      </w:pPr>
    </w:p>
    <w:p w14:paraId="51900C7F" w14:textId="77777777" w:rsidR="000B092A" w:rsidRDefault="000B092A" w:rsidP="000B092A">
      <w:pPr>
        <w:spacing w:line="360" w:lineRule="auto"/>
        <w:ind w:firstLine="0"/>
      </w:pPr>
      <w:r>
        <w:t>Core ideas</w:t>
      </w:r>
    </w:p>
    <w:p w14:paraId="7C7675BE" w14:textId="68F67269" w:rsidR="000B092A" w:rsidRPr="000B092A" w:rsidRDefault="000B092A" w:rsidP="000B092A">
      <w:pPr>
        <w:pStyle w:val="ListParagraph"/>
        <w:numPr>
          <w:ilvl w:val="0"/>
          <w:numId w:val="33"/>
        </w:numPr>
        <w:spacing w:line="360" w:lineRule="auto"/>
      </w:pPr>
      <w:r w:rsidRPr="000B092A">
        <w:t>Propose an open source and generic algorithm to invert current source density in Mise-à-la-Masse prospection</w:t>
      </w:r>
    </w:p>
    <w:p w14:paraId="67900490" w14:textId="2B8B45FA" w:rsidR="000B092A" w:rsidRPr="000B092A" w:rsidRDefault="000B092A" w:rsidP="000B092A">
      <w:pPr>
        <w:pStyle w:val="ListParagraph"/>
        <w:numPr>
          <w:ilvl w:val="0"/>
          <w:numId w:val="33"/>
        </w:numPr>
        <w:spacing w:line="360" w:lineRule="auto"/>
      </w:pPr>
      <w:r w:rsidRPr="000B092A">
        <w:t>Model appraisal and uncertainties</w:t>
      </w:r>
    </w:p>
    <w:p w14:paraId="1B0C02F9" w14:textId="77777777" w:rsidR="000B092A" w:rsidRPr="000B092A" w:rsidRDefault="000B092A" w:rsidP="000B092A">
      <w:pPr>
        <w:pStyle w:val="ListParagraph"/>
        <w:numPr>
          <w:ilvl w:val="0"/>
          <w:numId w:val="33"/>
        </w:numPr>
        <w:spacing w:line="360" w:lineRule="auto"/>
      </w:pPr>
      <w:r w:rsidRPr="000B092A">
        <w:t>Show the application of the algorithm on three different contexts: plant root imaging, landfill leakage and salt intrusion monitoring</w:t>
      </w:r>
    </w:p>
    <w:p w14:paraId="6F4031FF" w14:textId="01BCC364" w:rsidR="000B092A" w:rsidRPr="000B092A" w:rsidRDefault="000B092A" w:rsidP="000B092A">
      <w:pPr>
        <w:pStyle w:val="ListParagraph"/>
        <w:numPr>
          <w:ilvl w:val="0"/>
          <w:numId w:val="33"/>
        </w:numPr>
        <w:spacing w:line="360" w:lineRule="auto"/>
      </w:pPr>
      <w:r w:rsidRPr="000B092A">
        <w:t xml:space="preserve">Address pip to download the open source python package “pyMALM”: coming </w:t>
      </w:r>
      <w:commentRangeStart w:id="3"/>
      <w:r w:rsidRPr="000B092A">
        <w:t>soon</w:t>
      </w:r>
      <w:commentRangeEnd w:id="3"/>
      <w:r w:rsidR="00F01EDB">
        <w:rPr>
          <w:rStyle w:val="CommentReference"/>
        </w:rPr>
        <w:commentReference w:id="3"/>
      </w:r>
    </w:p>
    <w:p w14:paraId="50BF9618" w14:textId="77777777" w:rsidR="00C25C0A" w:rsidRDefault="00C25C0A" w:rsidP="00C25C0A">
      <w:pPr>
        <w:pStyle w:val="email"/>
        <w:pBdr>
          <w:bottom w:val="single" w:sz="6" w:space="1" w:color="auto"/>
        </w:pBdr>
        <w:rPr>
          <w:lang w:val="en-GB"/>
        </w:rPr>
      </w:pPr>
    </w:p>
    <w:p w14:paraId="24099076" w14:textId="2DD0CDF6" w:rsidR="00C25C0A" w:rsidRDefault="00C25C0A" w:rsidP="006C4038">
      <w:pPr>
        <w:pStyle w:val="HeaderNonumbers"/>
        <w:spacing w:before="120" w:after="120"/>
        <w:rPr>
          <w:lang w:val="fr-FR"/>
        </w:rPr>
      </w:pPr>
      <w:r w:rsidRPr="000B092A">
        <w:rPr>
          <w:lang w:val="fr-FR"/>
        </w:rPr>
        <w:t>Abstract</w:t>
      </w:r>
    </w:p>
    <w:p w14:paraId="3E7A292A" w14:textId="77777777" w:rsidR="00631E8B" w:rsidRPr="000B092A" w:rsidRDefault="00631E8B" w:rsidP="006C4038">
      <w:pPr>
        <w:pStyle w:val="HeaderNonumbers"/>
        <w:spacing w:before="120" w:after="120"/>
        <w:rPr>
          <w:lang w:val="fr-FR"/>
        </w:rPr>
      </w:pPr>
    </w:p>
    <w:p w14:paraId="1B371A2D" w14:textId="7EFBC09F" w:rsidR="00C25C0A" w:rsidRPr="000B092A" w:rsidRDefault="00C25C0A" w:rsidP="006C4038">
      <w:pPr>
        <w:spacing w:line="360" w:lineRule="auto"/>
        <w:ind w:firstLine="0"/>
        <w:rPr>
          <w:lang w:val="fr-FR"/>
        </w:rPr>
      </w:pPr>
      <w:r w:rsidRPr="000B092A">
        <w:rPr>
          <w:i/>
          <w:lang w:val="fr-FR"/>
        </w:rPr>
        <w:t xml:space="preserve">Keywords: </w:t>
      </w:r>
      <w:r w:rsidR="000B092A" w:rsidRPr="000B092A">
        <w:rPr>
          <w:lang w:val="fr-FR"/>
        </w:rPr>
        <w:t>Mise-à-la-masse, inversion, ERT, curent density</w:t>
      </w:r>
    </w:p>
    <w:p w14:paraId="4F6475DF" w14:textId="69CAFB6D" w:rsidR="00F00C02" w:rsidRPr="0098558D" w:rsidRDefault="00F00C02" w:rsidP="00C25C0A">
      <w:pPr>
        <w:pBdr>
          <w:bottom w:val="single" w:sz="6" w:space="1" w:color="auto"/>
        </w:pBdr>
        <w:ind w:firstLine="0"/>
        <w:rPr>
          <w:lang w:val="fr-FR"/>
        </w:rPr>
      </w:pPr>
    </w:p>
    <w:p w14:paraId="57C073B3" w14:textId="77777777" w:rsidR="002837D3" w:rsidRPr="00F01EDB" w:rsidRDefault="002837D3">
      <w:pPr>
        <w:ind w:firstLine="0"/>
        <w:jc w:val="left"/>
        <w:rPr>
          <w:b/>
          <w:sz w:val="24"/>
          <w:lang w:val="fr-FR"/>
        </w:rPr>
      </w:pPr>
      <w:r w:rsidRPr="00F01EDB">
        <w:rPr>
          <w:lang w:val="fr-FR"/>
        </w:rPr>
        <w:br w:type="page"/>
      </w:r>
    </w:p>
    <w:p w14:paraId="774FB157" w14:textId="43F6379E" w:rsidR="00F00C02" w:rsidRDefault="000B092A" w:rsidP="003B3D54">
      <w:pPr>
        <w:pStyle w:val="Sectionheading"/>
      </w:pPr>
      <w:r>
        <w:lastRenderedPageBreak/>
        <w:t>Introduction</w:t>
      </w:r>
    </w:p>
    <w:p w14:paraId="34C8832B" w14:textId="59A04C88" w:rsidR="0098558D" w:rsidRPr="004824E6" w:rsidRDefault="0098558D" w:rsidP="0098558D">
      <w:pPr>
        <w:pStyle w:val="ListParagraph"/>
        <w:numPr>
          <w:ilvl w:val="0"/>
          <w:numId w:val="33"/>
        </w:numPr>
        <w:spacing w:line="360" w:lineRule="auto"/>
        <w:rPr>
          <w:lang w:val="de-DE"/>
        </w:rPr>
      </w:pPr>
      <w:r w:rsidRPr="004824E6">
        <w:rPr>
          <w:lang w:val="de-DE"/>
        </w:rPr>
        <w:t>MALM Fundamentals: Parasnis 1973, Schlumberger, Stierman 1984</w:t>
      </w:r>
    </w:p>
    <w:p w14:paraId="75A4D525" w14:textId="31294616" w:rsidR="00597B0C" w:rsidRPr="004824E6" w:rsidRDefault="00597B0C" w:rsidP="00597B0C">
      <w:pPr>
        <w:spacing w:line="360" w:lineRule="auto"/>
        <w:rPr>
          <w:lang w:val="de-DE"/>
        </w:rPr>
      </w:pPr>
    </w:p>
    <w:p w14:paraId="17728E97" w14:textId="45192AC4" w:rsidR="00597B0C" w:rsidRPr="00597B0C" w:rsidRDefault="00597B0C" w:rsidP="00597B0C">
      <w:pPr>
        <w:pStyle w:val="BodyText"/>
        <w:rPr>
          <w:u w:val="single"/>
        </w:rPr>
      </w:pPr>
      <w:r w:rsidRPr="00597B0C">
        <w:rPr>
          <w:u w:val="single"/>
        </w:rPr>
        <w:t>Survey using MALM</w:t>
      </w:r>
    </w:p>
    <w:p w14:paraId="0B5CE430" w14:textId="619B99B5" w:rsidR="0098558D" w:rsidRPr="00F01EDB" w:rsidRDefault="0098558D" w:rsidP="0098558D">
      <w:pPr>
        <w:pStyle w:val="ListParagraph"/>
        <w:numPr>
          <w:ilvl w:val="0"/>
          <w:numId w:val="33"/>
        </w:numPr>
        <w:spacing w:line="360" w:lineRule="auto"/>
        <w:rPr>
          <w:lang w:val="fr-FR"/>
        </w:rPr>
      </w:pPr>
      <w:r w:rsidRPr="000404E0">
        <w:rPr>
          <w:lang w:val="fr-FR"/>
        </w:rPr>
        <w:t>Landfill</w:t>
      </w:r>
      <w:r w:rsidR="000404E0" w:rsidRPr="000404E0">
        <w:rPr>
          <w:lang w:val="fr-FR"/>
        </w:rPr>
        <w:t>/r</w:t>
      </w:r>
      <w:r w:rsidR="000404E0">
        <w:rPr>
          <w:lang w:val="fr-FR"/>
        </w:rPr>
        <w:t>eservoir leakage</w:t>
      </w:r>
      <w:r w:rsidRPr="000404E0">
        <w:rPr>
          <w:lang w:val="fr-FR"/>
        </w:rPr>
        <w:t xml:space="preserve"> MALM : </w:t>
      </w:r>
      <w:r w:rsidRPr="0098558D">
        <w:fldChar w:fldCharType="begin"/>
      </w:r>
      <w:r w:rsidR="001E4F12" w:rsidRPr="000404E0">
        <w:rPr>
          <w:lang w:val="fr-FR"/>
        </w:rPr>
        <w:instrText xml:space="preserve"> ADDIN ZOTERO_ITEM CSL_CITATION {"citationID":"Uc6PWJ7G","properties":{"formattedCitation":"(Binley et al., 1997)","plainCitation":"(Binley et al., 1997)","noteIndex":0},"citationItems":[{"id":208,"uris":["http://zotero.org/users/6471105/items/MSB2LSI5"],"uri":["http://zotero.org/users/6471105/items/MSB2LSI5"],"itemData":{"id":208,"type":"article-journal","container-title":"Journal of Environmental and Engineering Geophysics","DOI":"10.4133/JEEG2.1.11","ISSN":"1083-1363, 1943-2658","issue":"1","journalAbbreviation":"JEEG","language":"en","page":"11-19","source":"DOI.org (Crossref)","title":"Detecting Leaks from Environmental Barriers Using Electrical Current Imaging","volume":"2","author":[{"family":"Binley","given":"Andrew"},{"family":"Daily","given":"William"},{"family":"Ramirez","given":"Abelardo"}],"issued":{"date-parts":[["1997",3]]}}}],"schema":"https://github.com/citation-style-language/schema/raw/master/csl-citation.json"} </w:instrText>
      </w:r>
      <w:r w:rsidRPr="0098558D">
        <w:fldChar w:fldCharType="separate"/>
      </w:r>
      <w:r w:rsidRPr="000404E0">
        <w:rPr>
          <w:lang w:val="fr-FR"/>
        </w:rPr>
        <w:t>(Binley et al., 1997)</w:t>
      </w:r>
      <w:r w:rsidRPr="0098558D">
        <w:fldChar w:fldCharType="end"/>
      </w:r>
      <w:r w:rsidRPr="000404E0">
        <w:rPr>
          <w:lang w:val="fr-FR"/>
        </w:rPr>
        <w:t xml:space="preserve">, </w:t>
      </w:r>
      <w:r w:rsidRPr="0098558D">
        <w:fldChar w:fldCharType="begin"/>
      </w:r>
      <w:r w:rsidR="001E4F12" w:rsidRPr="000404E0">
        <w:rPr>
          <w:lang w:val="fr-FR"/>
        </w:rPr>
        <w:instrText xml:space="preserve"> ADDIN ZOTERO_ITEM CSL_CITATION {"citationID":"xmeFV8qD","properties":{"formattedCitation":"(Colucci et al., n.d.)","plainCitation":"(Colucci et al., n.d.)","noteIndex":0},"citationItems":[{"id":209,"uris":["http://zotero.org/users/6471105/items/ALFQCYGI"],"uri":["http://zotero.org/users/6471105/items/ALFQCYGI"],"itemData":{"id":209,"type":"article-journal","abstract":"A newly constructed single-lined geomembrane municipal solid waste (MSW) landfill cell developed leaks after two to five meters of waste were placed in the cell. The primary liner was initially leak tested using an electrical leak location method after the protective drainage soil was placed on the liner. All leaks that were located were repaired. Therefore, the reported leakage was caused by damage to the liner during the placement of the waste material. Because the landfill had up to five meters of waste material covering the liner, a standard electrical leak location survey was not practical. Therefore the newly-developed Electrical Leak Imaging Method (ELIM) was used to locate leaks. Three leaks were located using ELIM. The leaks were repaired and no further leakage has been reported.","language":"en","page":"5","source":"Zotero","title":"LOCATING LANDFILL LEAKS COVERED WITH WASTE","author":[{"family":"Colucci","given":"P"},{"family":"Darilek","given":"G T"},{"family":"Laine","given":"D L"},{"family":"Binley","given":"A"}]}}],"schema":"https://github.com/citation-style-language/schema/raw/master/csl-citation.json"} </w:instrText>
      </w:r>
      <w:r w:rsidRPr="0098558D">
        <w:fldChar w:fldCharType="separate"/>
      </w:r>
      <w:r w:rsidRPr="000404E0">
        <w:rPr>
          <w:lang w:val="fr-FR"/>
        </w:rPr>
        <w:t>(Colucci et al., n.d.)</w:t>
      </w:r>
      <w:r w:rsidRPr="0098558D">
        <w:fldChar w:fldCharType="end"/>
      </w:r>
      <w:r w:rsidRPr="000404E0">
        <w:rPr>
          <w:lang w:val="fr-FR"/>
        </w:rPr>
        <w:t xml:space="preserve">, </w:t>
      </w:r>
      <w:r w:rsidRPr="0098558D">
        <w:fldChar w:fldCharType="begin"/>
      </w:r>
      <w:r w:rsidR="001E4F12" w:rsidRPr="000404E0">
        <w:rPr>
          <w:lang w:val="fr-FR"/>
        </w:rPr>
        <w:instrText xml:space="preserve"> ADDIN ZOTERO_ITEM CSL_CITATION {"citationID":"jNqeVATQ","properties":{"formattedCitation":"(Binley et al., 1999)","plainCitation":"(Binley et al., 1999)","noteIndex":0},"citationItems":[{"id":210,"uris":["http://zotero.org/users/6471105/items/6VEHYTPL"],"uri":["http://zotero.org/users/6471105/items/6VEHYTPL"],"itemData":{"id":210,"type":"article-journal","abstract":"Methods for detecting and locating leaks in lined waste disposal ponds have been established based on injecting electrical current through the liner into the surrounding soil and then, with the aid of an under-liner array of electrodes, mapping electrical potential. High potential gradients then reveal likely location of leak spots within the liner. The approach is very expensive and is clearly not applicable in existing sites, where retrofitting is not an option. A tomographic variant of this electrical leak location method has been developed whereby electrical potentials are collected around the perimeter of the site and then with suitable data processing the locations of a leak within the pond is computed. Applications on a controlled laboratory scaled model and a field scale test site have shown promising results.","language":"en","page":"8","source":"Zotero","title":"Detecting Leaks from Waste Storage Ponds using Electrical Tomographic Methods","author":[{"family":"Binley","given":"Andrew"},{"family":"Daily","given":"William"},{"family":"Ramirez","given":"Abelardo"}],"issued":{"date-parts":[["1999"]]}}}],"schema":"https://github.com/citation-style-language/schema/raw/master/csl-citation.json"} </w:instrText>
      </w:r>
      <w:r w:rsidRPr="0098558D">
        <w:fldChar w:fldCharType="separate"/>
      </w:r>
      <w:r w:rsidRPr="000404E0">
        <w:rPr>
          <w:lang w:val="fr-FR"/>
        </w:rPr>
        <w:t>(Binley et al., 1999)</w:t>
      </w:r>
      <w:r w:rsidRPr="0098558D">
        <w:fldChar w:fldCharType="end"/>
      </w:r>
      <w:r w:rsidRPr="000404E0">
        <w:rPr>
          <w:lang w:val="fr-FR"/>
        </w:rPr>
        <w:t xml:space="preserve">, </w:t>
      </w:r>
      <w:commentRangeStart w:id="4"/>
      <w:r w:rsidRPr="0098558D">
        <w:fldChar w:fldCharType="begin"/>
      </w:r>
      <w:r w:rsidR="001E4F12" w:rsidRPr="000404E0">
        <w:rPr>
          <w:lang w:val="fr-FR"/>
        </w:rPr>
        <w:instrText xml:space="preserve"> ADDIN ZOTERO_ITEM CSL_CITATION {"citationID":"VjRkswGM","properties":{"formattedCitation":"(De Carlo et al., 2013)","plainCitation":"(De Carlo et al., 2013)","noteIndex":0},"citationItems":[{"id":220,"uris":["http://zotero.org/users/6471105/items/CJN9ITYP"],"uri":["http://zotero.org/users/6471105/items/CJN9ITYP"],"itemData":{"id":220,"type":"article-journal","abstract":"Electrical resistivity methods are widely used for environmental applications, and they are particularly useful for the characterization and monitoring of sites where the presence of contamination requires a thorough understanding of the location and movement of water, that can act as a carrier of solutes. One such application is land</w:instrText>
      </w:r>
      <w:r w:rsidR="001E4F12">
        <w:instrText>ﬁ</w:instrText>
      </w:r>
      <w:r w:rsidR="001E4F12" w:rsidRPr="000404E0">
        <w:rPr>
          <w:lang w:val="fr-FR"/>
        </w:rPr>
        <w:instrText>ll studies, where the strong electrical contrasts between waste, leachate and surrounding formations make electrical methods a nearly ideal tool for investigation. In spite of the advantages, however, electrical investigation of land</w:instrText>
      </w:r>
      <w:r w:rsidR="001E4F12">
        <w:instrText>ﬁ</w:instrText>
      </w:r>
      <w:r w:rsidR="001E4F12" w:rsidRPr="000404E0">
        <w:rPr>
          <w:lang w:val="fr-FR"/>
        </w:rPr>
        <w:instrText>lls poses also challenges, both logistical and interpretational. This paper presents the results of a study conducted on a dismissed land</w:instrText>
      </w:r>
      <w:r w:rsidR="001E4F12">
        <w:instrText>ﬁ</w:instrText>
      </w:r>
      <w:r w:rsidR="001E4F12" w:rsidRPr="000404E0">
        <w:rPr>
          <w:lang w:val="fr-FR"/>
        </w:rPr>
        <w:instrText>ll, close to the city of Corigliano d'Otranto, in the Apulia region (Southern Italy). The land</w:instrText>
      </w:r>
      <w:r w:rsidR="001E4F12">
        <w:instrText>ﬁ</w:instrText>
      </w:r>
      <w:r w:rsidR="001E4F12" w:rsidRPr="000404E0">
        <w:rPr>
          <w:lang w:val="fr-FR"/>
        </w:rPr>
        <w:instrText>ll is located in an abandoned quarry, that was subsequently re-utilized about thirty years ago as a site for urban waste disposal. The waste was thought to be more than 20 m thick, and the land</w:instrText>
      </w:r>
      <w:r w:rsidR="001E4F12">
        <w:instrText>ﬁ</w:instrText>
      </w:r>
      <w:r w:rsidR="001E4F12" w:rsidRPr="000404E0">
        <w:rPr>
          <w:lang w:val="fr-FR"/>
        </w:rPr>
        <w:instrText>ll bottom was expected to be con</w:instrText>
      </w:r>
      <w:r w:rsidR="001E4F12">
        <w:instrText>ﬁ</w:instrText>
      </w:r>
      <w:r w:rsidR="001E4F12" w:rsidRPr="000404E0">
        <w:rPr>
          <w:lang w:val="fr-FR"/>
        </w:rPr>
        <w:instrText>ned with an HDPE (high-density poli-ethylene) liner. During the digging operations p</w:instrText>
      </w:r>
      <w:r w:rsidR="001E4F12">
        <w:instrText>erformed to build a nearby new landﬁll, leachate was found, triggering an in-depth investigation including also non-invasive methods. The principal goal was to verify whether the leachate is indeed conﬁned, and to what extent, by the HDPE liner. We performed both surface electrical resistivity tomography (ERT) and mise-à-la-masse (MALM) surveys, facing the s</w:instrText>
      </w:r>
      <w:r w:rsidR="001E4F12" w:rsidRPr="00103094">
        <w:rPr>
          <w:lang w:val="fr-FR"/>
        </w:rPr>
        <w:instrText>evere challenges posed by the rugged terrain of the abandoned quarry complex. A conductive body, probably associated with leachate, was found as deep as 40 m below the current land</w:instrText>
      </w:r>
      <w:r w:rsidR="001E4F12">
        <w:instrText>ﬁ</w:instrText>
      </w:r>
      <w:r w:rsidR="001E4F12" w:rsidRPr="00103094">
        <w:rPr>
          <w:lang w:val="fr-FR"/>
        </w:rPr>
        <w:instrText>ll surface i.e. at a depth much larger than the expected 20 m thickness of waste. Given the logistical dif</w:instrText>
      </w:r>
      <w:r w:rsidR="001E4F12">
        <w:instrText>ﬁ</w:instrText>
      </w:r>
      <w:r w:rsidR="001E4F12" w:rsidRPr="00103094">
        <w:rPr>
          <w:lang w:val="fr-FR"/>
        </w:rPr>
        <w:instrText>culties that limit the geometry of acquisition, we utilized synthetic forward modeling in order to con</w:instrText>
      </w:r>
      <w:r w:rsidR="001E4F12">
        <w:instrText>ﬁ</w:instrText>
      </w:r>
      <w:r w:rsidR="001E4F12" w:rsidRPr="00103094">
        <w:rPr>
          <w:lang w:val="fr-FR"/>
        </w:rPr>
        <w:instrText>rm/dismiss interpretational hypotheses emerging from the ERT and MALM results. This integration between measurements and modeling helped narrow the alternative interpretations and strengthened the con</w:instrText>
      </w:r>
      <w:r w:rsidR="001E4F12">
        <w:instrText>ﬁ</w:instrText>
      </w:r>
      <w:r w:rsidR="001E4F12" w:rsidRPr="00103094">
        <w:rPr>
          <w:lang w:val="fr-FR"/>
        </w:rPr>
        <w:instrText>dence in results, con</w:instrText>
      </w:r>
      <w:r w:rsidR="001E4F12">
        <w:instrText>ﬁ</w:instrText>
      </w:r>
      <w:r w:rsidR="001E4F12" w:rsidRPr="00103094">
        <w:rPr>
          <w:lang w:val="fr-FR"/>
        </w:rPr>
        <w:instrText>rming the effectiveness of non-invasive methods in land</w:instrText>
      </w:r>
      <w:r w:rsidR="001E4F12">
        <w:instrText>ﬁ</w:instrText>
      </w:r>
      <w:r w:rsidR="001E4F12" w:rsidRPr="00103094">
        <w:rPr>
          <w:lang w:val="fr-FR"/>
        </w:rPr>
        <w:instrText xml:space="preserve">ll investigation and the importance of modeling in the interpretation of geophysical results.","container-title":"Journal of Applied Geophysics","DOI":"10.1016/j.jappgeo.2013.07.010","ISSN":"09269851","journalAbbreviation":"Journal of Applied Geophysics","language":"en","page":"1-10","source":"DOI.org (Crossref)","title":"Characterization of a dismissed landfill via electrical resistivity tomography and mise-à-la-masse method","volume":"98","author":[{"family":"De Carlo","given":"Lorenzo"},{"family":"Perri","given":"Maria Teresa"},{"family":"Caputo","given":"Maria Clementina"},{"family":"Deiana","given":"Rita"},{"family":"Vurro","given":"Michele"},{"family":"Cassiani","given":"Giorgio"}],"issued":{"date-parts":[["2013",11]]}}}],"schema":"https://github.com/citation-style-language/schema/raw/master/csl-citation.json"} </w:instrText>
      </w:r>
      <w:r w:rsidRPr="0098558D">
        <w:fldChar w:fldCharType="separate"/>
      </w:r>
      <w:r w:rsidRPr="00F01EDB">
        <w:rPr>
          <w:lang w:val="fr-FR"/>
        </w:rPr>
        <w:t>(De Carlo et al., 2013)</w:t>
      </w:r>
      <w:r w:rsidRPr="0098558D">
        <w:fldChar w:fldCharType="end"/>
      </w:r>
      <w:commentRangeEnd w:id="4"/>
      <w:r w:rsidRPr="0098558D">
        <w:commentReference w:id="4"/>
      </w:r>
      <w:r w:rsidR="000404E0" w:rsidRPr="00103094">
        <w:rPr>
          <w:lang w:val="fr-FR"/>
        </w:rPr>
        <w:t xml:space="preserve">, </w:t>
      </w:r>
      <w:r w:rsidR="00604E57">
        <w:rPr>
          <w:lang w:val="fr-FR"/>
        </w:rPr>
        <w:fldChar w:fldCharType="begin"/>
      </w:r>
      <w:r w:rsidR="00604E57">
        <w:rPr>
          <w:lang w:val="fr-FR"/>
        </w:rPr>
        <w:instrText xml:space="preserve"> ADDIN ZOTERO_ITEM CSL_CITATION {"citationID":"cQvboUPb","properties":{"formattedCitation":"(Ling et al., 2019b, 2019a)","plainCitation":"(Ling et al., 2019b, 2019a)","noteIndex":0},"citationItems":[{"id":395,"uris":["http://zotero.org/users/6471105/items/69TK692A"],"uri":["http://zotero.org/users/6471105/items/69TK692A"],"itemData":{"id":395,"type":"article-journal","abstract":"Leakages of reservoirs are responsible for the loss of water resources and the spread of contaminants. We develop a methodology to detect leaks located at the bottom side of a reservoir with the minimally invasive mise-à-lamasse method, which involves the potential electrodes located at the ground surface around the reservoir and the current source and sink placed in and out of the reservoir, respectively. This method allows localizing the secondary current distribution associated with leakage using the distribution of potential recorded on a set of electrodes during the mise-à-la-masse experiment. An initial model based on the distribution of root mean square values between the observation and the simulation data is first given to the inversion algorithm. The Tikhonov regularization, which includes a weighting matrix and a minimum support function, is used to strengthen the detection resolution of the leak. 29 sandbox experiments show that the proposed method and inversion algorithm can localize a single leak. For a leak with a crack shape, the inversion algorithm detects the location of the leak with a small bias. When the leak lasts, a conductive zone may occur below the leak due to the increase of water content or ionic strength of the pore water. The occurrence of such a conductive body could affect the localization of the leak because the conductivity distribution may not be well-resolved. The effect is analyzed using synthetic experiments. The results show that the bias between the real leak and inversion results increases with the position and size of the undetected conductive zone. Two small-scale field tests were conducted to test the performance of the mise-à-la-masse method. The two leaks are properly identified. This study provides an efficient approach to detect the bottom leakage of reservoirs.","container-title":"Engineering Geology","DOI":"10.1016/j.enggeo.2019.105272","ISSN":"00137952","journalAbbreviation":"Engineering Geology","language":"en","page":"105272","source":"DOI.org (Crossref)","title":"Application of the Mise-à-la-Masse method to detect the bottom leakage of water reservoirs","volume":"261","author":[{"family":"Ling","given":"C."},{"family":"Revil","given":"A."},{"family":"Qi","given":"Y."},{"family":"Abdulsamad","given":"F."},{"family":"Shi","given":"P."},{"family":"Nicaise","given":"S."},{"family":"Peyras","given":"L."}],"issued":{"date-parts":[["2019",11]]}}},{"id":396,"uris":["http://zotero.org/users/6471105/items/6FQLVC6N"],"uri":["http://zotero.org/users/6471105/items/6FQLVC6N"],"itemData":{"id":396,"type":"article-journal","abstract":"Localizing leaks of water and fluids from storage tanks and water reservoirs with geomembranes is an important task for a variety of environmental applications and water resources applications. The minimally intrusive miseà-la-masse method is used to detect leaks with the current injected inside the reservoir and a return current electrode located remotely. We test a new approach for the inversion of the voltage data using sandbox experiments and numerical modeling. A method similar to the self-potential inversion method is proposed to inverse the voltages recorded around the tank or reservoir. A global objective function with a data misfit term and regularization term is minimized to invert the voltages. In the inversion process, a depth-weighting matrix is used to strengthen the depth resolution of the current source, and the minimum support method is used to avoid oversmoothed results in terms of leak detection. The distributions of electrical current density on the walls of reservoir indicate the position of leaks. The results show that the inversion method with source compaction accurately identifies the location of single leaks. For two separated leaks, there is an obvious bias for the deeper hole and the bias increases with its depth. For three holes, the source compaction method generally identifies the location of the three leaks when their depth ranges are similar. When one of the leaks becomes deeper, localization of the deeper one becomes more difficult. The influence of the size of the leak on the inversion results is also investigated. The inversion algorithm overestimates the depth of small leaks while it slightly underestimates the depth of large leaks. For a leak having the form of a crack, the inversion results using the source compaction method agree with the position of the leak and its shape.","container-title":"Journal of Hydrology","DOI":"10.1016/j.jhydrol.2019.02.046","ISSN":"00221694","journalAbbreviation":"Journal of Hydrology","language":"en","page":"51-65","source":"DOI.org (Crossref)","title":"Leakage detection of water reservoirs using a Mise-à-la-Masse approach","volume":"572","author":[{"family":"Ling","given":"C."},{"family":"Revil","given":"A."},{"family":"Abdulsamad","given":"F."},{"family":"Qi","given":"Y."},{"family":"Soueid Ahmed","given":"A."},{"family":"Shi","given":"P."},{"family":"Nicaise","given":"S."},{"family":"Peyras","given":"L."}],"issued":{"date-parts":[["2019",5]]}}}],"schema":"https://github.com/citation-style-language/schema/raw/master/csl-citation.json"} </w:instrText>
      </w:r>
      <w:r w:rsidR="00604E57">
        <w:rPr>
          <w:lang w:val="fr-FR"/>
        </w:rPr>
        <w:fldChar w:fldCharType="separate"/>
      </w:r>
      <w:r w:rsidR="00604E57" w:rsidRPr="00604E57">
        <w:rPr>
          <w:rFonts w:cs="Times"/>
        </w:rPr>
        <w:t>(Ling et al., 2019b, 2019a)</w:t>
      </w:r>
      <w:r w:rsidR="00604E57">
        <w:rPr>
          <w:lang w:val="fr-FR"/>
        </w:rPr>
        <w:fldChar w:fldCharType="end"/>
      </w:r>
    </w:p>
    <w:p w14:paraId="05AAB792" w14:textId="48988F30" w:rsidR="0098558D" w:rsidRDefault="0098558D" w:rsidP="0098558D">
      <w:pPr>
        <w:pStyle w:val="ListParagraph"/>
        <w:numPr>
          <w:ilvl w:val="0"/>
          <w:numId w:val="33"/>
        </w:numPr>
        <w:spacing w:line="360" w:lineRule="auto"/>
      </w:pPr>
      <w:r w:rsidRPr="00F01EDB">
        <w:rPr>
          <w:lang w:val="fr-FR"/>
        </w:rPr>
        <w:t xml:space="preserve">MALM applied to tracer injection/ contamination plume delineation: </w:t>
      </w:r>
      <w:commentRangeStart w:id="5"/>
      <w:r w:rsidRPr="0098558D">
        <w:fldChar w:fldCharType="begin"/>
      </w:r>
      <w:r w:rsidR="001E4F12">
        <w:rPr>
          <w:lang w:val="fr-FR"/>
        </w:rPr>
        <w:instrText xml:space="preserve"> ADDIN ZOTERO_ITEM CSL_CITATION {"citationID":"BSA81wRq","properties":{"formattedCitation":"(Perri et al., 2018)","plainCitation":"(Perri et al., 2018)","noteIndex":0},"citationItems":[{"id":222,"uris":["http://zotero.org/users/6471105/items/LWWVKI9P"],"uri":["http://zotero.org/users/6471105/items/LWWVKI9P"],"itemData":{"id":222,"type":"article-journal","abstract":"The main goal of this study is to evaluate the reliability of the Mise-á-la-Masse (MALM) technique associated with saline tracer tests for the characterization of groundwater ﬂow direction and velocity. The experimental site is located in the upper part of the Alento River alluvial plain (Campania Region, Southern Italy). In this paper we present the hydrogeological setting, the experimental setup and the relevant ﬁeld results. Subsequently, we compare those data against the simulated results obtained with a 3D resistivity model of the test area, coupled with a model describing the Advection – Dispersion equation for continuous tracer injection. In particular, we calculate a series of 3D forward solutions starting from a reference model, all derived from electrical tomography results, but taking into consideration different values of mean ﬂow velocity and directions. Each electrical resistivity 3D model is used to produce synthetic voltage maps for MALM surveys. Finally, the synthetic MALM voltage maps are compared with the ones measured in the ﬁeld in order to assess the information content of the MALM dataset with respect to the groundwater ﬁeld characteristics. The results demonstrate that the information content of the MALM data is sufﬁcient to deﬁne important characteristics of the aquifer geometry and properties. This work shows how a combination of three-dimensional time-lapse modeling of ﬂow, tracer transport and electrical current can substantially contribute towards a quantitative interpretation of MALM measurements during a saline tracer test. This approach can thus revive the use of MALM as a practical, low cost ﬁeld technique for tracer test monitoring and aquifer hydrodynamic characterization.","container-title":"Journal of Hydrology","DOI":"10.1016/j.jhydrol.2017.11.013","ISSN":"00221694","journalAbbreviation":"Journal of Hydrology","language":"en","page":"461-477","source":"DOI.org (Crossref)","title":"Time-lapse Mise-á-la-Masse measurements and modeling for tracer test monitoring in a shallow aquifer","volume":"561","author":[{"family":"Perri","given":"Maria Teresa"},{"family":"De Vita","given":"Pantaleone"},{"family":"Masciale","given":"Rita"},{"family":"Portoghese","given":"Ivan"},{"family":"Chirico","given":"Giovanni Battista"},{"family":"Cassiani","given":"Giorgio"}],"issued":{"date-parts":[["2018",6]]}}}],"schema":"https://github.com/citation-style-language/schema/raw/master/csl-citation.json"} </w:instrText>
      </w:r>
      <w:r w:rsidRPr="0098558D">
        <w:fldChar w:fldCharType="separate"/>
      </w:r>
      <w:r w:rsidRPr="0098558D">
        <w:t>(Perri et al., 2018)</w:t>
      </w:r>
      <w:r w:rsidRPr="0098558D">
        <w:fldChar w:fldCharType="end"/>
      </w:r>
      <w:commentRangeEnd w:id="5"/>
      <w:r w:rsidRPr="0098558D">
        <w:commentReference w:id="5"/>
      </w:r>
    </w:p>
    <w:p w14:paraId="1FBA0D31" w14:textId="12C64735" w:rsidR="000404E0" w:rsidRDefault="000404E0" w:rsidP="0098558D">
      <w:pPr>
        <w:pStyle w:val="ListParagraph"/>
        <w:numPr>
          <w:ilvl w:val="0"/>
          <w:numId w:val="33"/>
        </w:numPr>
        <w:spacing w:line="360" w:lineRule="auto"/>
      </w:pPr>
      <w:r>
        <w:t>Geotermal</w:t>
      </w:r>
    </w:p>
    <w:p w14:paraId="5BA685C2" w14:textId="4C55BE86" w:rsidR="00711A56" w:rsidRDefault="00711A56" w:rsidP="0098558D">
      <w:pPr>
        <w:pStyle w:val="ListParagraph"/>
        <w:numPr>
          <w:ilvl w:val="0"/>
          <w:numId w:val="33"/>
        </w:numPr>
        <w:spacing w:line="360" w:lineRule="auto"/>
      </w:pPr>
      <w:r>
        <w:t xml:space="preserve">Deposit: </w:t>
      </w:r>
      <w:r>
        <w:fldChar w:fldCharType="begin"/>
      </w:r>
      <w:r>
        <w:instrText xml:space="preserve"> ADDIN ZOTERO_ITEM CSL_CITATION {"citationID":"gp8Tu4et","properties":{"formattedCitation":"(Bhattacharya et al., 2001)","plainCitation":"(Bhattacharya et al., 2001)","noteIndex":0},"citationItems":[{"id":409,"uris":["http://zotero.org/users/6471105/items/DK6GXIC3"],"uri":["http://zotero.org/users/6471105/items/DK6GXIC3"],"itemData":{"id":409,"type":"article-journal","abstract":"A mise-a-la-masse survey was carried out in Bhukia area, Banswara district, Rajasthan, India for auriferous sulﬁde occurrences. This area was originally surveyed for copper mineralization. Exploratory drilling, however, proved it to be economically not viable. The area was reopened for geophysical surveys when grab samples indicated the presence of gold. Initial geophysical surveys for copper mineralization showed electromagnetic, induced polarization, and resistivity anomalies. At ﬁrst, one borehole was drilled for gold exploration on the basis of initial geophysical surveys. It encountered massive sulﬁde mineralization in association with gold. Borehole logging and a mise-a-la-masse survey were carried out in this borehole. Three further boreholes drilled on the basis of the mise-a-la-masse results encountered massive sulﬁde mineralization in association with gold. One of the three boreholes, 100 m from the ﬁrst borehole along strike, was used for another set of mise-a-lamasse measurements. A composite equipotential map was prepared using the results of mise-a-la-masse results of both the boreholes. The equipotential contours show a north-northwest–south-southeast trend of mineralization. The boreholes drilled on the basis of the mise-ala-masse results have delineated a strike length of more than 500 m of gold-bearing sulﬁde mineralization. The sulﬁde content ranges from 10 to 40% and gold concentration ranges from 2 to 6 ppm. The dip and plunge of the lode, as anticipated from the mise-a-la-masse results, are toward the west and north, respectively. Mise-a-la-masse surveys are continuing in the adjoining areas.","container-title":"GEOPHYSICS","DOI":"10.1190/1.1444924","ISSN":"0016-8033, 1942-2156","issue":"1","journalAbbreviation":"GEOPHYSICS","language":"en","page":"70-77","source":"DOI.org (Crossref)","title":"Mise‐a‐la‐masse survey for an auriferous sulfide deposit","volume":"66","author":[{"family":"Bhattacharya","given":"B. B."},{"family":"Gupta","given":"Dinesh"},{"family":"Banerjee","given":"Buddhadeb"},{"literal":"Shalivahan"}],"issued":{"date-parts":[["2001",1]]}}}],"schema":"https://github.com/citation-style-language/schema/raw/master/csl-citation.json"} </w:instrText>
      </w:r>
      <w:r>
        <w:fldChar w:fldCharType="separate"/>
      </w:r>
      <w:r w:rsidRPr="00711A56">
        <w:rPr>
          <w:rFonts w:cs="Times"/>
        </w:rPr>
        <w:t>(Bhattacharya et al., 2001)</w:t>
      </w:r>
      <w:r>
        <w:fldChar w:fldCharType="end"/>
      </w:r>
    </w:p>
    <w:p w14:paraId="5938AF08" w14:textId="4AFFBB3D" w:rsidR="000404E0" w:rsidRPr="008D694B" w:rsidRDefault="000404E0" w:rsidP="00173C39">
      <w:pPr>
        <w:pStyle w:val="ListParagraph"/>
        <w:numPr>
          <w:ilvl w:val="0"/>
          <w:numId w:val="33"/>
        </w:numPr>
        <w:spacing w:line="360" w:lineRule="auto"/>
        <w:rPr>
          <w:lang w:val="en-GB"/>
        </w:rPr>
      </w:pPr>
      <w:r w:rsidRPr="008D694B">
        <w:rPr>
          <w:lang w:val="fr-FR"/>
        </w:rPr>
        <w:t>Karst</w:t>
      </w:r>
      <w:r w:rsidR="000235E8" w:rsidRPr="008D694B">
        <w:rPr>
          <w:lang w:val="fr-FR"/>
        </w:rPr>
        <w:t xml:space="preserve">: </w:t>
      </w:r>
      <w:r w:rsidR="00604E57">
        <w:fldChar w:fldCharType="begin"/>
      </w:r>
      <w:r w:rsidR="00604E57" w:rsidRPr="008D694B">
        <w:rPr>
          <w:lang w:val="fr-FR"/>
        </w:rPr>
        <w:instrText xml:space="preserve"> ADDIN ZOTERO_ITEM CSL_CITATION {"citationID":"Uv03SHEq","properties":{"formattedCitation":"(Gu\\uc0\\u233{}rin et al., 2009)","plainCitation":"(Guérin et al., 2009)","noteIndex":0},"citationItems":[{"id":398,"uris":["http://zotero.org/users/6471105/items/84JZ48F8"],"uri":["http://zotero.org/users/6471105/items/84JZ48F8"],"itemData":{"id":398,"type":"article-journal","abstract":"In the framework of the management of karstic aquifers, geophysical reconnaissance can be used to locate conduits and caves, and to characterise the surrounding limestone matrix. Suitable characterisation of heterogeneities in the karstic environment is, however, challenging for ground-based geophysical methods. The present article describes the results, and evaluates the response and accuracy of combined geo</w:instrText>
      </w:r>
      <w:r w:rsidR="00604E57" w:rsidRPr="0005607B">
        <w:rPr>
          <w:lang w:val="fr-FR"/>
        </w:rPr>
        <w:instrText>physical measurements carried out at the Poumeyssen test site in France, involving electrical resistivity imaging (ERI), magnetic resonance sounding (MRS), ‘‘mise-à-la-masse’’ electrical mapping, and seismic tomography. This site provides the opportunity to study a relatively wide, shallow, water-</w:instrText>
      </w:r>
      <w:r w:rsidR="00604E57">
        <w:instrText>ﬁ</w:instrText>
      </w:r>
      <w:r w:rsidR="00604E57" w:rsidRPr="0005607B">
        <w:rPr>
          <w:lang w:val="fr-FR"/>
        </w:rPr>
        <w:instrText xml:space="preserve">lled conduit whose location and shape are known from topographic work carried out by cave divers. Seismic and MRS provided the exact location and width of the conduit, to within a few meters. The seismic and electrical data suggest that the limestone medium surrounding the conduit is not homogeneous. To cite this article: R. Guérin et al., C. R. Geoscience 341 (2009).","container-title":"Comptes Rendus Geoscience","DOI":"10.1016/j.crte.2009.08.005","ISSN":"16310713","issue":"10-11","journalAbbreviation":"Comptes Rendus Geoscience","language":"en","page":"810-817","source":"DOI.org (Crossref)","title":"Geophysical characterisation of karstic networks – Application to the Ouysse system (Poumeyssen, France)","volume":"341","author":[{"family":"Guérin","given":"Roger"},{"family":"Baltassat","given":"Jean-Michel"},{"family":"Boucher","given":"Marie"},{"family":"Chalikakis","given":"Konstantinos"},{"family":"Galibert","given":"Pierre-Yves"},{"family":"Girard","given":"Jean-François"},{"family":"Plagnes","given":"Valérie"},{"family":"Valois","given":"Rémi"}],"issued":{"date-parts":[["2009",10]]}}}],"schema":"https://github.com/citation-style-language/schema/raw/master/csl-citation.json"} </w:instrText>
      </w:r>
      <w:r w:rsidR="00604E57">
        <w:fldChar w:fldCharType="separate"/>
      </w:r>
      <w:r w:rsidR="00604E57" w:rsidRPr="0005607B">
        <w:rPr>
          <w:rFonts w:cs="Times"/>
          <w:szCs w:val="24"/>
          <w:lang w:val="fr-FR"/>
        </w:rPr>
        <w:t>(Guérin et al., 2009)</w:t>
      </w:r>
      <w:r w:rsidR="00604E57">
        <w:fldChar w:fldCharType="end"/>
      </w:r>
      <w:r w:rsidR="008D694B" w:rsidRPr="0005607B">
        <w:rPr>
          <w:lang w:val="fr-FR"/>
        </w:rPr>
        <w:t xml:space="preserve">, </w:t>
      </w:r>
      <w:r w:rsidR="008D694B">
        <w:fldChar w:fldCharType="begin"/>
      </w:r>
      <w:r w:rsidR="008D694B" w:rsidRPr="0005607B">
        <w:rPr>
          <w:lang w:val="fr-FR"/>
        </w:rPr>
        <w:instrText xml:space="preserve"> ADDIN ZOTERO_ITEM CSL_CITATION {"citationID":"OR4WYEqA","properties":{"formattedCitation":"(Beasley and Ward, n.d.)","plainCitation":"(Beasley and Ward, n.d.)","noteIndex":0},"citationItems":[{"id":405,"uris":["http://zotero.org/users/6471105/items/PLHXY2DH"],"uri":["http://zotero.org/users/6471105/items/PLHXY2DH"],"itemData":{"id":405,"type":"article-journal","abstract":"A numerical scheme applying the method of volume integral equations has been developed for borehole-toborehole and borehbole-to-surface modeling of the apparent resistivity response of a thin conductive body in a half-space; the inhomogeneity simulates a fracture zone in a geothermal system. The algorithm is applicable for the direct-current case when the buried electrode is either inside (mise-a-la-masse) or outside (nearmiss)) the body. In implementing the scheme, the integral equation is transformed into a matrix equation as a result of discretizing the inhomogeneity into rectangular cellss.. All physical properties are assumed constant within each cell.. The rectangular cells are used throughout execution of the algorithm.","language":"en","page":"16","source":"Zotero","title":"Three‐dimensional mise‐à‐la‐masse modeling applied to mapping fracture zones","author":[{"family":"Beasley","given":"Craig W"},{"family":"Ward","given":"Stanley H"}]}}],"schema":"https://github.com/citation-style-language/schema/raw/master/csl-citation.json"} </w:instrText>
      </w:r>
      <w:r w:rsidR="008D694B">
        <w:fldChar w:fldCharType="separate"/>
      </w:r>
      <w:r w:rsidR="008D694B" w:rsidRPr="0005607B">
        <w:rPr>
          <w:rFonts w:cs="Times"/>
          <w:lang w:val="fr-FR"/>
        </w:rPr>
        <w:t>(Beasley and Ward, n.d.)</w:t>
      </w:r>
      <w:r w:rsidR="008D694B">
        <w:fldChar w:fldCharType="end"/>
      </w:r>
      <w:r w:rsidR="008D694B" w:rsidRPr="0005607B">
        <w:rPr>
          <w:lang w:val="fr-FR"/>
        </w:rPr>
        <w:t xml:space="preserve">, </w:t>
      </w:r>
      <w:r w:rsidR="008D694B">
        <w:fldChar w:fldCharType="begin"/>
      </w:r>
      <w:r w:rsidR="008D694B" w:rsidRPr="0005607B">
        <w:rPr>
          <w:lang w:val="fr-FR"/>
        </w:rPr>
        <w:instrText xml:space="preserve"> ADDIN ZOTERO_ITEM CSL_CITATION {"citationID":"cjQmiSn6","properties":{"formattedCitation":"(Chalikakis et al., 2011)","plainCitation":"(Chalikakis et al., 2011)","noteIndex":0},"citationItems":[{"id":407,"uris":["http://zotero.org/users/6471105/items/KWWMHBHS"],"uri":["http://zotero.org/users/6471105/items/KWWMHBHS"],"itemData":{"id":407,"type":"article-journal","abstract":"The karst environment is one of the most challenging in terms of groundwater, engineering and environmental issues. Geophysical methods can provide useful subsurface information in karst regions concerning, for instance, hazard estimation or groundwater exploration and vulnerability assessment. However, a karst area remains a very dif</w:instrText>
      </w:r>
      <w:r w:rsidR="008D694B">
        <w:instrText>ﬁ</w:instrText>
      </w:r>
      <w:r w:rsidR="008D694B" w:rsidRPr="0005607B">
        <w:rPr>
          <w:lang w:val="fr-FR"/>
        </w:rPr>
        <w:instrText>cult environment for any geophysical exploration; selection of the best-suited geophysical method is not always straightforward, due to the highly variable and unpredictable target characteristics. The state of the art is presented, in terms of the contributions made by geophysical methods to karst-system exploration, based on extensive analysis of the published scienti</w:instrText>
      </w:r>
      <w:r w:rsidR="008D694B">
        <w:instrText>ﬁ</w:instrText>
      </w:r>
      <w:r w:rsidR="008D694B" w:rsidRPr="0005607B">
        <w:rPr>
          <w:lang w:val="fr-FR"/>
        </w:rPr>
        <w:instrText>c results. This report is an overview and should be used as a preliminary methodological approach, rather than a guideline.","container-title":"Hydrogeology Journal","DOI":"10.1007/s10040-011-0746-x","ISSN":"1431-2174, 1435-0157","issue":"6","journalAbbreviation":"Hydrogeol J","language":"en","page":"1169-1180","source":"DOI.org (Crossref)","title":"Contribution of geophysical meth</w:instrText>
      </w:r>
      <w:r w:rsidR="008D694B">
        <w:instrText xml:space="preserve">ods to karst-system exploration: an overview","title-short":"Contribution of geophysical methods to karst-system exploration","volume":"19","author":[{"family":"Chalikakis","given":"Konstantinos"},{"family":"Plagnes","given":"Valérie"},{"family":"Guerin","given":"Roger"},{"family":"Valois","given":"Rémi"},{"family":"Bosch","given":"Frank P."}],"issued":{"date-parts":[["2011",9]]}}}],"schema":"https://github.com/citation-style-language/schema/raw/master/csl-citation.json"} </w:instrText>
      </w:r>
      <w:r w:rsidR="008D694B">
        <w:fldChar w:fldCharType="separate"/>
      </w:r>
      <w:r w:rsidR="008D694B" w:rsidRPr="008D694B">
        <w:rPr>
          <w:rFonts w:cs="Times"/>
        </w:rPr>
        <w:t>(Chalikakis et al., 2011)</w:t>
      </w:r>
      <w:r w:rsidR="008D694B">
        <w:fldChar w:fldCharType="end"/>
      </w:r>
    </w:p>
    <w:p w14:paraId="0150FD03" w14:textId="09262FFA" w:rsidR="0098558D" w:rsidRDefault="0098558D" w:rsidP="0098558D">
      <w:pPr>
        <w:pStyle w:val="ListParagraph"/>
        <w:numPr>
          <w:ilvl w:val="0"/>
          <w:numId w:val="33"/>
        </w:numPr>
        <w:spacing w:line="360" w:lineRule="auto"/>
      </w:pPr>
      <w:r w:rsidRPr="0098558D">
        <w:t xml:space="preserve">Roots imaging MALM : </w:t>
      </w:r>
      <w:r w:rsidRPr="0098558D">
        <w:fldChar w:fldCharType="begin"/>
      </w:r>
      <w:r w:rsidR="001E4F12">
        <w:instrText xml:space="preserve"> ADDIN ZOTERO_ITEM CSL_CITATION {"citationID":"kSyBQ21y","properties":{"formattedCitation":"(Mary et al., 2020, 2019, 2018)","plainCitation":"(Mary et al., 2020, 2019, 2018)","noteIndex":0},"citationItems":[{"id":216,"uris":["http://zotero.org/users/6471105/items/HX94XJ22"],"uri":["http://zotero.org/users/6471105/items/HX94XJ22"],"itemData":{"id":216,"type":"article-journal","abstract":"This paper presents a time-lapse application of electrical methods (electrical resistivity tomography, ERT; and mise-à-la-masse, MALM) for monitoring plant roots and their activity (root water uptake) during a controlled inﬁltration experiment. The use of non-invasive geophysical monitoring is of increasing interest as these techniques provide time-lapse imaging of processes that otherwise can only be measured at few speciﬁc spatial locations. The experiment here described was conducted in a vineyard in Bordeaux (France) and was focused on the behaviour of two neighbouring grapevines. The joint application of ERT and MALM has several advantages. While ERT in time-lapse mode is sensitive to changes in soil electrical resistivity and thus to the factors controlling it (mainly soil water content, in this context), MALM uses DC current injected into a tree stem to image where the plant root system is in effective electrical contact with the soil at locations that are likely to be the same where root water uptake (RWU) takes place. Thus, ERT and MALM provide complementary information about the root structure and activity. The experiment shows that the region of likely electrical current sources produced by MALM does not change signiﬁcantly during the inﬁltration time in spite of the strong changes of electrical resistivity caused by changes in soil water content. Ultimately, the interpretation of the current source distribution strengthened the hypothesis of using current as a proxy for root detection. This fact, together with the evidence that current injection in the soil and in the stem produces totally different voltage patterns, corroborates the idea that this application of MALM highlights the active root density in the soil. When considering the electrical resistivity changes (as measured by ERT) inside the stationary volume of active roots delineated by MALM, the overall tendency is towards a resistivity increase during irrigation time, which can be linked to a decrease in soil water content caused by root water uptake. On the contrary, when considering the soil volume outside the MALM-derived root water uptake region, the electrical resistivity tends to decrease as an effect of soil water content increase caused by the inﬁltration. The use of a simpliﬁed inﬁltration model conﬁrms at least qualitatively this behaviour. The monitoring results are particularly promising, and the method can be applied to a variety of scales including the laboratory scale where direct evidence of root structure and root water uptake can help corroborate the approach. Once fully validated, the joint use of MALM and ERT can be used as a valuable tool to study the activity of roots under a wide variety of ﬁeld conditions.","container-title":"SOIL","DOI":"10.5194/soil-6-95-2020","ISSN":"2199-398X","issue":"1","journalAbbreviation":"SOIL","language":"en","page":"95-114","source":"DOI.org (Crossref)","title":"Time-lapse monitoring of root water uptake using electrical resistivity tomography and mise-&amp;amp;#224;-la-masse: a vineyard infiltration experiment","title-short":"Time-lapse monitoring of root water uptake using electrical resistivity tomography and mise-&amp;amp;#224;-la-masse","volume":"6","author":[{"family":"Mary","given":"Benjamin"},{"family":"Peruzzo","given":"Luca"},{"family":"Boaga","given":"Jacopo"},{"family":"Cenni","given":"Nicola"},{"family":"Schmutz","given":"Myriam"},{"family":"Wu","given":"Yuxin"},{"family":"Hubbard","given":"Susan S."},{"family":"Cassiani","given":"Giorgio"}],"issued":{"date-parts":[["2020",3,6]]}},"label":"page"},{"id":218,"uris":["http://zotero.org/users/6471105/items/Y7THFE63"],"uri":["http://zotero.org/users/6471105/items/Y7THFE63"],"itemData":{"id":218,"type":"article-journal","container-title":"Scientific Reports","DOI":"10.1038/s41598-019-46107-w","ISSN":"2045-2322","issue":"1","journalAbbreviation":"Sci Rep","language":"en","page":"9913","source":"DOI.org (Crossref)","title":"Assessing the extent of citrus trees root apparatus under deficit irrigation via multi-method geo-electrical imaging","volume":"9","author":[{"family":"Mary","given":"Benjamin"},{"family":"Vanella","given":"Daniela"},{"family":"Consoli","given":"Simona"},{"family":"Cassiani","given":"Giorgio"}],"issued":{"date-parts":[["2019",12]]}},"label":"page"},{"id":217,"uris":["http://zotero.org/users/6471105/items/4AQCVDPT"],"uri":["http://zotero.org/users/6471105/items/4AQCVDPT"],"itemData":{"id":217,"type":"article-journal","abstract":"The investigation of plant roots is inherently difﬁcult and often neglected. Being out of sight, roots are often out of mind. Nevertheless, roots play a key role in the exchange of mass and energy between soil and the atmosphere, in addition to the many practical applications in agriculture. In this paper, we propose a method for roots imaging based on the joint use of two electrical noninvasive methods: electrical resistivity tomography (ERT) and mise-à-la-masse (MALM). The approach is based on the key assumption that the plant root system acts as an electrically conductive body, so that injecting electrical current into the plant stem will ultimately result in the injection of current into the subsoil through the root system, and particularly through the root terminations via hair roots. Evidence from ﬁeld data, showing that voltage distribution is very different whether current is injected into the tree stem or in the ground, strongly supports this hypothesis. The proposed procedure involves a stepwise inversion of both ERT and MALM data that ultimately leads to the identiﬁcation of electrical resistivity (ER) distribution and of the current injection root distribution in the threedimensional soil space. This, in turn, is a proxy to the active (hair) root density in the ground. We tested the proposed procedure on synthetic data and, more importantly, on ﬁeld data collected in a vineyard, where the estimated depth of the root zone proved to be in agreement with literature on similar crops. The proposed noninvasive approach is a step forward towards a better quantiﬁcation of root structure and functioning.","container-title":"Hydrology and Earth System Sciences","DOI":"10.5194/hess-22-5427-2018","ISSN":"1607-7938","issue":"10","journalAbbreviation":"Hydrol. Earth Syst. Sci.","language":"en","page":"5427-5444","source":"DOI.org (Crossref)","title":"Small-scale characterization of vine plant root water uptake via 3-D electrical resistivity tomography and mise-&amp;amp;#224;-la-masse method","volume":"22","author":[{"family":"Mary","given":"Benjamin"},{"family":"Peruzzo","given":"Luca"},{"family":"Boaga","given":"Jacopo"},{"family":"Schmutz","given":"Myriam"},{"family":"Wu","given":"Yuxin"},{"family":"Hubbard","given":"Susan S."},{"family":"Cassiani","given":"Giorgio"}],"issued":{"date-parts":[["2018",10,23]]}},"label":"page"}],"schema":"https://github.com/citation-style-language/schema/raw/master/csl-citation.json"} </w:instrText>
      </w:r>
      <w:r w:rsidRPr="0098558D">
        <w:fldChar w:fldCharType="separate"/>
      </w:r>
      <w:r w:rsidRPr="0098558D">
        <w:t>(Mary et al., 2020, 2019, 2018)</w:t>
      </w:r>
      <w:r w:rsidRPr="0098558D">
        <w:fldChar w:fldCharType="end"/>
      </w:r>
      <w:r w:rsidRPr="0098558D">
        <w:t>, Peruzzo et al. in Plant and Soil</w:t>
      </w:r>
    </w:p>
    <w:p w14:paraId="190B4B03" w14:textId="4DCC2984" w:rsidR="00597B0C" w:rsidRDefault="00597B0C" w:rsidP="00604E57">
      <w:pPr>
        <w:spacing w:line="360" w:lineRule="auto"/>
        <w:ind w:left="360" w:firstLine="0"/>
      </w:pPr>
    </w:p>
    <w:p w14:paraId="2C618479" w14:textId="0EE371E6" w:rsidR="00604E57" w:rsidRDefault="00604E57" w:rsidP="00604E57">
      <w:pPr>
        <w:pStyle w:val="BodyText"/>
        <w:rPr>
          <w:u w:val="single"/>
        </w:rPr>
      </w:pPr>
      <w:r w:rsidRPr="00604E57">
        <w:rPr>
          <w:u w:val="single"/>
        </w:rPr>
        <w:t>Processing of MALM</w:t>
      </w:r>
    </w:p>
    <w:p w14:paraId="1890B702" w14:textId="42305613" w:rsidR="00604E57" w:rsidRPr="00604E57" w:rsidRDefault="00604E57" w:rsidP="00604E57">
      <w:pPr>
        <w:pStyle w:val="ListParagraph"/>
        <w:numPr>
          <w:ilvl w:val="0"/>
          <w:numId w:val="33"/>
        </w:numPr>
        <w:spacing w:line="360" w:lineRule="auto"/>
      </w:pPr>
      <w:r w:rsidRPr="00604E57">
        <w:rPr>
          <w:lang w:val="en-GB"/>
        </w:rPr>
        <w:t>Topography co</w:t>
      </w:r>
      <w:r>
        <w:rPr>
          <w:lang w:val="en-GB"/>
        </w:rPr>
        <w:t>rrection</w:t>
      </w:r>
      <w:r w:rsidRPr="00604E57">
        <w:rPr>
          <w:lang w:val="en-GB"/>
        </w:rPr>
        <w:t xml:space="preserve">: </w:t>
      </w:r>
      <w:r>
        <w:rPr>
          <w:lang w:val="fr-FR"/>
        </w:rPr>
        <w:fldChar w:fldCharType="begin"/>
      </w:r>
      <w:r w:rsidRPr="00604E57">
        <w:rPr>
          <w:lang w:val="en-GB"/>
        </w:rPr>
        <w:instrText xml:space="preserve"> ADDIN ZOTERO_ITEM CSL_CITATION {"citationID":"3ra35HcX","properties":{"formattedCitation":"(Oppliger, n.d.)","plainCitation":"(Oppliger, n.d.)","noteIndex":0},"citationItems":[{"id":403,"uris":["http://zotero.org/users/6471105/items/7N9NYKHV"],"uri":["http://zotero.org/users/6471105/items/7N9NYKHV"],"itemData":{"id":403,"type":"article-journal","abstract":"Three-dimensional modeling of topographic effects in mise-a-la-masse and magnetometric resistivity surveys is accomplished using the surface integral equation method. The technique provides a means for (1) analyzing these effects on earth models of homogeneous conductivity; and (2) removing terrain effects from field data.","language":"en","page":"12","source":"Zotero","title":"Three-dimensional terrain corrections for mise-k-la-masse and magnetometric resistivity surveys","author":[{"family":"Oppliger","given":"G L"}]}}],"schema":"https://github.com/citation-style-language/schema/raw/master/csl-citation.json"} </w:instrText>
      </w:r>
      <w:r>
        <w:rPr>
          <w:lang w:val="fr-FR"/>
        </w:rPr>
        <w:fldChar w:fldCharType="separate"/>
      </w:r>
      <w:r w:rsidRPr="00604E57">
        <w:rPr>
          <w:rFonts w:cs="Times"/>
        </w:rPr>
        <w:t>(Oppliger, n.d.)</w:t>
      </w:r>
      <w:r>
        <w:rPr>
          <w:lang w:val="fr-FR"/>
        </w:rPr>
        <w:fldChar w:fldCharType="end"/>
      </w:r>
    </w:p>
    <w:p w14:paraId="25621A0B" w14:textId="6BA6378B" w:rsidR="00604E57" w:rsidRDefault="008D694B" w:rsidP="00604E57">
      <w:pPr>
        <w:pStyle w:val="ListParagraph"/>
        <w:numPr>
          <w:ilvl w:val="0"/>
          <w:numId w:val="33"/>
        </w:numPr>
        <w:spacing w:line="360" w:lineRule="auto"/>
      </w:pPr>
      <w:r>
        <w:t>Correction en 1/r ?</w:t>
      </w:r>
    </w:p>
    <w:p w14:paraId="5957BE78" w14:textId="60734BE7" w:rsidR="0005607B" w:rsidRPr="000775BA" w:rsidRDefault="000775BA" w:rsidP="00BF0062">
      <w:pPr>
        <w:pStyle w:val="ListParagraph"/>
        <w:numPr>
          <w:ilvl w:val="0"/>
          <w:numId w:val="33"/>
        </w:numPr>
        <w:spacing w:line="360" w:lineRule="auto"/>
        <w:rPr>
          <w:u w:val="single"/>
        </w:rPr>
      </w:pPr>
      <w:r w:rsidRPr="000775BA">
        <w:t>(Ronczka et al., 2015)</w:t>
      </w:r>
      <w:r>
        <w:t xml:space="preserve"> and </w:t>
      </w:r>
      <w:r w:rsidR="0005607B">
        <w:fldChar w:fldCharType="begin"/>
      </w:r>
      <w:r w:rsidR="0005607B">
        <w:instrText xml:space="preserve"> ADDIN ZOTERO_ITEM CSL_CITATION {"citationID":"unxG5gbN","properties":{"formattedCitation":"(Heagy, 2018)","plainCitation":"(Heagy, 2018)","noteIndex":0},"citationItems":[{"id":490,"uris":["http://zotero.org/users/6471105/items/A5FNE8U9"],"uri":["http://zotero.org/users/6471105/items/A5FNE8U9"],"itemData":{"id":490,"type":"thesis","genre":"PhD Thesis","note":"collection-title: Electronic Theses and Dissertations (ETDs) 2008+\nDOI: 10.14288/1.0374170","publisher":"University of British Columbia","title":"Electromagnetic methods for imaging subsurface injections","URL":"https://open.library.ubc.ca/collections/ubctheses/24/items/1.0374170","author":[{"family":"Heagy","given":"Lindsey J."}],"issued":{"date-parts":[["2018"]]}}}],"schema":"https://github.com/citation-style-language/schema/raw/master/csl-citation.json"} </w:instrText>
      </w:r>
      <w:r w:rsidR="0005607B">
        <w:fldChar w:fldCharType="separate"/>
      </w:r>
      <w:r w:rsidR="0005607B" w:rsidRPr="000775BA">
        <w:rPr>
          <w:rFonts w:cs="Times"/>
        </w:rPr>
        <w:t>(Heagy, 2018)</w:t>
      </w:r>
      <w:r w:rsidR="0005607B">
        <w:fldChar w:fldCharType="end"/>
      </w:r>
      <w:r w:rsidR="0005607B">
        <w:t>:</w:t>
      </w:r>
      <w:r w:rsidR="0005607B" w:rsidRPr="0005607B">
        <w:t xml:space="preserve"> </w:t>
      </w:r>
      <w:r w:rsidR="0005607B">
        <w:t xml:space="preserve">explores using simulations the relation between the conductivity, the distribution of current density, the charge density and the electric field distribution for direct current resistivity with steel-cased wells </w:t>
      </w:r>
      <w:r w:rsidR="0005607B" w:rsidRPr="000775BA">
        <w:rPr>
          <w:lang w:val="en-GB"/>
        </w:rPr>
        <w:t>Figure 4.14</w:t>
      </w:r>
      <w:r w:rsidR="00DB4467">
        <w:rPr>
          <w:lang w:val="en-GB"/>
        </w:rPr>
        <w:t xml:space="preserve"> (see also </w:t>
      </w:r>
      <w:hyperlink r:id="rId11" w:history="1">
        <w:r w:rsidR="00DB4467" w:rsidRPr="002814CF">
          <w:rPr>
            <w:rStyle w:val="Hyperlink"/>
            <w:lang w:val="en-GB"/>
          </w:rPr>
          <w:t>https://em.geosci.xyz/index.html</w:t>
        </w:r>
      </w:hyperlink>
      <w:r w:rsidR="00DB4467">
        <w:rPr>
          <w:lang w:val="en-GB"/>
        </w:rPr>
        <w:t xml:space="preserve"> )</w:t>
      </w:r>
    </w:p>
    <w:p w14:paraId="2B43B81D" w14:textId="77777777" w:rsidR="00604E57" w:rsidRPr="00604E57" w:rsidRDefault="00604E57" w:rsidP="00604E57">
      <w:pPr>
        <w:pStyle w:val="BodyText"/>
      </w:pPr>
    </w:p>
    <w:p w14:paraId="20F97F4B" w14:textId="0FA0A6BE" w:rsidR="00597B0C" w:rsidRPr="00597B0C" w:rsidRDefault="00597B0C" w:rsidP="00597B0C">
      <w:pPr>
        <w:pStyle w:val="BodyText"/>
        <w:rPr>
          <w:u w:val="single"/>
        </w:rPr>
      </w:pPr>
      <w:r>
        <w:rPr>
          <w:u w:val="single"/>
        </w:rPr>
        <w:t>Inversion in geophysics</w:t>
      </w:r>
    </w:p>
    <w:p w14:paraId="3FD5F1AC" w14:textId="700C68CC" w:rsidR="00711A56" w:rsidRDefault="00711A56" w:rsidP="001E4F12">
      <w:pPr>
        <w:pStyle w:val="ListParagraph"/>
        <w:numPr>
          <w:ilvl w:val="0"/>
          <w:numId w:val="33"/>
        </w:numPr>
        <w:spacing w:line="360" w:lineRule="auto"/>
        <w:rPr>
          <w:lang w:val="en-GB"/>
        </w:rPr>
      </w:pPr>
      <w:r>
        <w:rPr>
          <w:lang w:val="en-GB"/>
        </w:rPr>
        <w:t xml:space="preserve">Inversion of streaming potentials: </w:t>
      </w:r>
      <w:r>
        <w:rPr>
          <w:lang w:val="en-GB"/>
        </w:rPr>
        <w:fldChar w:fldCharType="begin"/>
      </w:r>
      <w:r>
        <w:rPr>
          <w:lang w:val="en-GB"/>
        </w:rPr>
        <w:instrText xml:space="preserve"> ADDIN ZOTERO_ITEM CSL_CITATION {"citationID":"CyIt40lW","properties":{"formattedCitation":"(Soueid Ahmed et al., 2013)","plainCitation":"(Soueid Ahmed et al., 2013)","noteIndex":0},"citationItems":[{"id":386,"uris":["http://zotero.org/users/6471105/items/XYUSGZ2A"],"uri":["http://zotero.org/users/6471105/items/XYUSGZ2A"],"itemData":{"id":386,"type":"article-journal","abstract":"The self-potential method corresponds to the passive measurement of the electrical ﬁeld in response to the occurrence of natural sources of current in the ground. One of these sources corresponds to the streaming current associated with the ﬂow of the ground water. We can therefore apply the selfpotential method to recover non-intrusively some information regarding the ground water ﬂow. We ﬁrst solve the forward problem starting with the solution of the ground water ﬂow problem, then computing the source current density, and ﬁnally solving a Poisson equation for the electrical potential. We use the ﬁnite-element method to solve the relevant partial differential equations. In order to reduce the number of (petrophysical) model parameters required to solve the forward problem, we introduced an effective charge density tensor of the pore water, which can be determined directly from the permeability tensor for neutral pore waters. The second aspect of our work concerns the inversion of the self-potential data using Tikhonov regularization with smoothness and weighting depth constraints. This approach accounts for the distribution of the electrical resistivity, which can be independently and approximately determined from electrical resistivity tomography. A numerical code, SP2DINV, has been implemented in Matlab to perform both the forward and inverse modeling. Three synthetic case studies are discussed. &amp; 2013 Elsevier Ltd. All rights reserved.","container-title":"Computers &amp; Geosciences","DOI":"10.1016/j.cageo.2013.05.008","ISSN":"00983004","journalAbbreviation":"Computers &amp; Geosciences","language":"en","page":"9-16","source":"DOI.org (Crossref)","title":"SP2DINV: A 2D forward and inverse code for streaming potential problems","title-short":"SP2DINV","volume":"59","author":[{"family":"Soueid Ahmed","given":"A."},{"family":"Jardani","given":"A."},{"family":"Revil","given":"A."},{"family":"Dupont","given":"J.P"}],"issued":{"date-parts":[["2013",9]]}}}],"schema":"https://github.com/citation-style-language/schema/raw/master/csl-citation.json"} </w:instrText>
      </w:r>
      <w:r>
        <w:rPr>
          <w:lang w:val="en-GB"/>
        </w:rPr>
        <w:fldChar w:fldCharType="separate"/>
      </w:r>
      <w:r w:rsidRPr="00711A56">
        <w:rPr>
          <w:rFonts w:cs="Times"/>
        </w:rPr>
        <w:t>(Soueid Ahmed et al., 2013)</w:t>
      </w:r>
      <w:r>
        <w:rPr>
          <w:lang w:val="en-GB"/>
        </w:rPr>
        <w:fldChar w:fldCharType="end"/>
      </w:r>
    </w:p>
    <w:p w14:paraId="5A66AF69" w14:textId="2AB6BF4F" w:rsidR="001E4F12" w:rsidRPr="00597B0C" w:rsidRDefault="001E4F12" w:rsidP="001E4F12">
      <w:pPr>
        <w:pStyle w:val="ListParagraph"/>
        <w:numPr>
          <w:ilvl w:val="0"/>
          <w:numId w:val="33"/>
        </w:numPr>
        <w:spacing w:line="360" w:lineRule="auto"/>
        <w:rPr>
          <w:lang w:val="en-GB"/>
        </w:rPr>
      </w:pPr>
      <w:r w:rsidRPr="00597B0C">
        <w:rPr>
          <w:lang w:val="en-GB"/>
        </w:rPr>
        <w:t>Inversion current TDIP </w:t>
      </w:r>
      <w:r w:rsidR="00597B0C" w:rsidRPr="00597B0C">
        <w:rPr>
          <w:lang w:val="en-GB"/>
        </w:rPr>
        <w:t>(witho</w:t>
      </w:r>
      <w:r w:rsidR="00597B0C">
        <w:rPr>
          <w:lang w:val="en-GB"/>
        </w:rPr>
        <w:t>ut injection into the body)</w:t>
      </w:r>
      <w:r w:rsidRPr="00597B0C">
        <w:rPr>
          <w:lang w:val="en-GB"/>
        </w:rPr>
        <w:t xml:space="preserve">: </w:t>
      </w:r>
      <w:r>
        <w:rPr>
          <w:lang w:val="fr-FR"/>
        </w:rPr>
        <w:fldChar w:fldCharType="begin"/>
      </w:r>
      <w:r w:rsidRPr="00597B0C">
        <w:rPr>
          <w:lang w:val="en-GB"/>
        </w:rPr>
        <w:instrText xml:space="preserve"> ADDIN ZOTERO_ITEM CSL_CITATION {"citationID":"8a9TnwMG","properties":{"formattedCitation":"(Shao et al., 2018)","plainCitation":"(Shao et al., 2018)","noteIndex":0},"citationItems":[{"id":212,"uris":["http://zotero.org/users/6471105/items/NBBLERY2"],"uri":["http://zotero.org/users/6471105/items/NBBLERY2"],"itemData":{"id":212,"type":"article-journal","abstract":"The location of buried utility pipes is often unknown. We use the time-domain induced polarization method to non-intrusively localize metallic pipes. A new approach, based on injecting a primary electrical current between a pair of electrodes and measuring the time-lapse voltage response on a set of potential electrodes after shutting down this primary current is used. The secondary voltage is measured on all the electrodes with respect to a single electrode used as a reference for the electrical potential, in a way similar to a self-potential time lapse survey. This secondary voltage is due to the formation of a secondary current density in the ground associated with the polarization of the metallic pipes. An algorithm is designed to localize the metallic object using the secondary voltage distribution by performing a tomography of the secondary source current density associated with the polarization of the pipes. This algorithm is </w:instrText>
      </w:r>
      <w:r>
        <w:rPr>
          <w:lang w:val="fr-FR"/>
        </w:rPr>
        <w:instrText>ﬁ</w:instrText>
      </w:r>
      <w:r w:rsidRPr="00597B0C">
        <w:rPr>
          <w:lang w:val="en-GB"/>
        </w:rPr>
        <w:instrText xml:space="preserve">rst benchmarked on a synthetic case. Then, two laboratory sandbox experiments are performed with buried metallic pipes located in a sandbox </w:instrText>
      </w:r>
      <w:r>
        <w:rPr>
          <w:lang w:val="fr-FR"/>
        </w:rPr>
        <w:instrText>ﬁ</w:instrText>
      </w:r>
      <w:r w:rsidRPr="00597B0C">
        <w:rPr>
          <w:lang w:val="en-GB"/>
        </w:rPr>
        <w:instrText xml:space="preserve">lled with some clean sand. In Experiment #1, we use a horizontal copper pipe while in Experiment #2 we use an inclined stainless steel pipe. The result shows that the method is effective in localizing these two pipes. At the opposite, electrical resistivity tomography is not effective in localizing the pipes because they may appear resistive at low frequencies. This is due to the polarization of the metallic pipes which blocks the charge carriers at its external boundaries.","container-title":"Journal of Applied Geophysics","DOI":"10.1016/j.jappgeo.2018.02.024","ISSN":"09269851","journalAbbreviation":"Journal of Applied Geophysics","language":"en","page":"234-245","source":"DOI.org (Crossref)","title":"Finding buried metallic pipes using a non-destructive approach based on 3D time-domain induced polarization data","volume":"151","author":[{"family":"Shao","given":"Zhenlu"},{"family":"Revil","given":"André"},{"family":"Mao","given":"Deqiang"},{"family":"Wang","given":"Deming"}],"issued":{"date-parts":[["2018",4]]}}}],"schema":"https://github.com/citation-style-language/schema/raw/master/csl-citation.json"} </w:instrText>
      </w:r>
      <w:r>
        <w:rPr>
          <w:lang w:val="fr-FR"/>
        </w:rPr>
        <w:fldChar w:fldCharType="separate"/>
      </w:r>
      <w:r w:rsidRPr="00597B0C">
        <w:rPr>
          <w:rFonts w:cs="Times"/>
          <w:lang w:val="en-GB"/>
        </w:rPr>
        <w:t>(Shao et al., 2018)</w:t>
      </w:r>
      <w:r>
        <w:rPr>
          <w:lang w:val="fr-FR"/>
        </w:rPr>
        <w:fldChar w:fldCharType="end"/>
      </w:r>
    </w:p>
    <w:p w14:paraId="398903DD" w14:textId="32CCED92" w:rsidR="000D2257" w:rsidRPr="000D2257" w:rsidRDefault="0098558D" w:rsidP="0098558D">
      <w:pPr>
        <w:pStyle w:val="ListParagraph"/>
        <w:numPr>
          <w:ilvl w:val="0"/>
          <w:numId w:val="33"/>
        </w:numPr>
        <w:spacing w:line="360" w:lineRule="auto"/>
      </w:pPr>
      <w:r w:rsidRPr="00597B0C">
        <w:rPr>
          <w:lang w:val="en-GB"/>
        </w:rPr>
        <w:t xml:space="preserve">Recent python library </w:t>
      </w:r>
      <w:r w:rsidR="001E4F12" w:rsidRPr="00597B0C">
        <w:rPr>
          <w:lang w:val="en-GB"/>
        </w:rPr>
        <w:t>i</w:t>
      </w:r>
      <w:r w:rsidRPr="00597B0C">
        <w:rPr>
          <w:lang w:val="en-GB"/>
        </w:rPr>
        <w:t>nversion codes</w:t>
      </w:r>
      <w:r w:rsidR="000D2257" w:rsidRPr="00597B0C">
        <w:rPr>
          <w:lang w:val="en-GB"/>
        </w:rPr>
        <w:t> </w:t>
      </w:r>
      <w:r w:rsidR="00597B0C" w:rsidRPr="00597B0C">
        <w:rPr>
          <w:lang w:val="en-GB"/>
        </w:rPr>
        <w:t>of induced field</w:t>
      </w:r>
      <w:r w:rsidR="000D2257" w:rsidRPr="00597B0C">
        <w:rPr>
          <w:lang w:val="en-GB"/>
        </w:rPr>
        <w:t>:</w:t>
      </w:r>
    </w:p>
    <w:p w14:paraId="27ECEC31" w14:textId="2751A912" w:rsidR="0098558D" w:rsidRDefault="000D2257" w:rsidP="000D2257">
      <w:pPr>
        <w:pStyle w:val="ListParagraph"/>
        <w:numPr>
          <w:ilvl w:val="1"/>
          <w:numId w:val="33"/>
        </w:numPr>
        <w:spacing w:line="360" w:lineRule="auto"/>
      </w:pPr>
      <w:r>
        <w:rPr>
          <w:lang w:val="fr-FR"/>
        </w:rPr>
        <w:t>ERT:</w:t>
      </w:r>
      <w:r w:rsidR="0098558D" w:rsidRPr="00F01EDB">
        <w:rPr>
          <w:lang w:val="fr-FR"/>
        </w:rPr>
        <w:t xml:space="preserve"> </w:t>
      </w:r>
      <w:r w:rsidR="0098558D" w:rsidRPr="0098558D">
        <w:fldChar w:fldCharType="begin"/>
      </w:r>
      <w:r w:rsidR="001E4F12">
        <w:rPr>
          <w:lang w:val="fr-FR"/>
        </w:rPr>
        <w:instrText xml:space="preserve"> ADDIN ZOTERO_ITEM CSL_CITATION {"citationID":"UPMsHAL3","properties":{"formattedCitation":"(Blanchy et al., 2020)","plainCitation":"(Blanchy et al., 2020)","noteIndex":0},"citationItems":[{"id":194,"uris":["http://zotero.org/users/6471105/items/ZLWZ9CE9"],"uri":["http://zotero.org/users/6471105/items/ZLWZ9CE9"],"itemData":{"id":194,"type":"article-journal","abstract":"Electrical resistivity tomography (ERT) and induced polarization (IP) methods are now widely used in many interdisciplinary projects. Although field surveys using these methods are relatively straightforward, ERT and IP data require the application of inverse methods prior to any interpretation. Several established non-commercial inversion codes exist, but they typically require advanced knowledge to use effectively. ResIPy was developed to provide a more intuitive, user-friendly, approach to inversion of geoelectrical data, using an open source graphical user interface (GUI) and a Python application programming interface (API). ResIPy utilizes the mature R2/cR2 inversion codes for ERT and IP, respectively. The ResIPy GUI facilitates data importing, data filtering, error modeling, mesh generation, data inversion and plotting of inverse models. Furthermore, the easy to use design of ResIPy and the help provided inside makes it an effective educational tool. This paper highlights the rationale and structure behind the interface, before demonstrating its capabilities in a range of environmental problems. Specifically, we demonstrate the ease at which ResIPy deals with topography, advanced data processing, the ability to fix and constrain regions of known geoelectrical properties, time-lapse analysis and the capability for forward modeling and survey design.","container-title":"Computers &amp; Geosciences","DOI":"10.1016/j.cageo.2020.104423","ISSN":"0098-3004","journalAbbreviation":"Computers &amp; Geosciences","language":"en","page":"104423","source":"ScienceDirect","title":"ResIPy, an intuitive open source software for complex geoelectrical inversion/modeling","volume":"137","author":[{"family":"Blanchy","given":"Guillaume"},{"family":"Saneiyan","given":"Sina"},{"family":"Boyd","given":"Jimmy"},{"family":"McLachlan","given":"Paul"},{"family":"Binley","given":"Andrew"}],"issued":{"date-parts":[["2020",4,1]]}}}],"schema":"https://github.com/citation-style-language/schema/raw/master/csl-citation.json"} </w:instrText>
      </w:r>
      <w:r w:rsidR="0098558D" w:rsidRPr="0098558D">
        <w:fldChar w:fldCharType="separate"/>
      </w:r>
      <w:r w:rsidR="0098558D" w:rsidRPr="00F01EDB">
        <w:rPr>
          <w:lang w:val="fr-FR"/>
        </w:rPr>
        <w:t>(Blanchy et al., 2020)</w:t>
      </w:r>
      <w:r w:rsidR="0098558D" w:rsidRPr="0098558D">
        <w:fldChar w:fldCharType="end"/>
      </w:r>
      <w:r w:rsidR="0098558D" w:rsidRPr="00F01EDB">
        <w:rPr>
          <w:lang w:val="fr-FR"/>
        </w:rPr>
        <w:t xml:space="preserve">, </w:t>
      </w:r>
      <w:r w:rsidR="0098558D" w:rsidRPr="0098558D">
        <w:fldChar w:fldCharType="begin"/>
      </w:r>
      <w:r w:rsidR="001E4F12">
        <w:rPr>
          <w:lang w:val="fr-FR"/>
        </w:rPr>
        <w:instrText xml:space="preserve"> ADDIN ZOTERO_ITEM CSL_CITATION {"citationID":"HxkgX0Fi","properties":{"formattedCitation":"(Cockett et al., 2015)","plainCitation":"(Cockett et al., 2015)","noteIndex":0},"citationItems":[{"id":383,"uris":["http://zotero.org/users/6471105/items/UX7KBKKD"],"uri":["http://zotero.org/users/6471105/items/UX7KBKKD"],"itemData":{"id":383,"type":"article-journal","abstract":"Inverse modeling is a powerful tool for extracting information about the subsurface from geophysical data. Geophysical inverse problems are inherently multidisciplinary, requiring elements from the relevant physics, numerical simulation, and optimization, as well as knowledge of the geologic setting, and a comprehension of the interplay between all of these elements. The development and advancement of inversion methodologies can be enabled by a framework that supports experimentation, is ﬂexible and extensible, and allows the knowledge generated to be captured and shared. The goal of this paper is to propose a framework that supports many different types of geophysical forward simulations and deterministic inverse problems. Additionally, we provide an open source implementation of this framework in Python called SIMPEG (Simulation and Parameter Estimation in Geophysics, http://simpeg.xyz). Included in SIMPEG are staggered grid, mimetic ﬁnite volume discretizations on a number of structured and semi-structured meshes, convex optimization programs, inversion routines, model parameterizations, useful utility codes, and interfaces to standard numerical solver packages. The framework and implementation are modular, allowing the user to explore, experiment with, and iterate over a variety of approaches to the inverse problem. SIMPEG provides an extensible, documented, and well-tested framework for inverting many types of geophysical data and thereby helping to answer questions in geoscience applications. Throughout the paper we use a generic direct current resistivity problem to illustrate the framework and functionality of SIMPEG.","container-title":"Computers &amp; Geosciences","DOI":"10.1016/j.cageo.2015.09.015","ISSN":"00983004","journalAbbreviation":"Computers &amp; Geosciences","language":"en","page":"142-154","source":"DOI.org (Crossref)","title":"SimPEG: An open source framework for simulation and gradient based parameter estimation in geophysical applications","title-short":"SimPEG","volume":"85","author":[{"family":"Cockett","given":"Rowan"},{"family":"Kang","given":"Seogi"},{"family":"Heagy","given":"Lindsey J."},{"family":"Pidlisecky","given":"Adam"},{"family":"Oldenburg","given":"Douglas W."}],"issued":{"date-parts":[["2015",12]]}}}],"schema":"https://github.com/citation-style-language/schema/raw/master/csl-citation.json"} </w:instrText>
      </w:r>
      <w:r w:rsidR="0098558D" w:rsidRPr="0098558D">
        <w:fldChar w:fldCharType="separate"/>
      </w:r>
      <w:r w:rsidR="001E4F12" w:rsidRPr="001E4F12">
        <w:rPr>
          <w:rFonts w:cs="Times"/>
        </w:rPr>
        <w:t>(Cockett et al., 2015)</w:t>
      </w:r>
      <w:r w:rsidR="0098558D" w:rsidRPr="0098558D">
        <w:fldChar w:fldCharType="end"/>
      </w:r>
      <w:r w:rsidR="001E4F12">
        <w:t xml:space="preserve"> </w:t>
      </w:r>
      <w:r w:rsidR="001E4F12">
        <w:fldChar w:fldCharType="begin"/>
      </w:r>
      <w:r w:rsidR="001E4F12">
        <w:instrText xml:space="preserve"> ADDIN ZOTERO_ITEM CSL_CITATION {"citationID":"A5ZuWW4i","properties":{"formattedCitation":"(R\\uc0\\u252{}cker et al., 2017)","plainCitation":"(Rücker et al., 2017)","noteIndex":0},"citationItems":[{"id":226,"uris":["http://zotero.org/users/6471105/items/SLV5Y3TN"],"uri":["http://zotero.org/users/6471105/items/SLV5Y3TN"],"itemData":{"id":226,"type":"article-journal","abstract":"Many tasks in applied geosciences cannot be solved by single measurements, but require the integration of geophysical, geotechnical and hydrological methods. Numerical simulation techniques are essential both for planning and interpretation, as well as for the process understanding of modern geophysical methods. These trends encourage open, simple, and modern software architectures aiming at a uniform interface for interdisciplinary and ﬂexible modelling and inversion approaches. We present pyGIMLi (Python Library for Inversion and Modelling in Geophysics), an open-source framework that provides tools for modelling and inversion of various geophysical but also hydrological methods. The modelling component supplies discretization management and the numerical basis for ﬁnite-element and ﬁnitevolume solvers in 1D, 2D and 3D on arbitrarily structured meshes. The generalized inversion framework solves the minimization problem with a Gauss-Newton algorithm for any physical forward operator and provides opportunities for uncertainty and resolution analyses. More general requirements, such as ﬂexible regularization strategies, time-lapse processing and different sorts of coupling individual methods are provided independently of the actual methods used. The usage of pyGIMLi is ﬁrst demonstrated by solving the steady-state heat equation, followed by a demonstration of more complex capabilities for the combination of different geophysical data sets. A fully coupled hydrogeophysical inversion of electrical resistivity tomography (ERT) data of a simulated tracer experiment is presented that allows to directly reconstruct the underlying hydraulic conductivity distribution of the aquifer. Another example demonstrates the improvement of jointly inverting ERT and ultrasonic data with respect to saturation by a new approach that incorporates petrophysical relations in the inversion. Potential applications of the presented framework are manifold and include time-lapse, constrained, joint, and coupled inversions of various geophysical and hydrological data sets.","container-title":"Computers &amp; Geosciences","DOI":"10.1016/j.cageo.2017.07.011","ISSN":"00983004","journalAbbreviation":"Computers &amp; Geosciences","language":"en","page":"106-123","source":"DOI.org (Crossref)","title":"pyGIMLi: An open-source library for modelling and inversion in geophysics","title-short":"pyGIMLi","volume":"109","author":[{"family":"Rücker","given":"Carsten"},{"family":"Günther","given":"Thomas"},{"family":"Wagner","given":"Florian M."}],"issued":{"date-parts":[["2017",12]]}}}],"schema":"https://github.com/citation-style-language/schema/raw/master/csl-citation.json"} </w:instrText>
      </w:r>
      <w:r w:rsidR="001E4F12">
        <w:fldChar w:fldCharType="separate"/>
      </w:r>
      <w:r w:rsidR="001E4F12" w:rsidRPr="001E4F12">
        <w:rPr>
          <w:rFonts w:cs="Times"/>
          <w:szCs w:val="24"/>
        </w:rPr>
        <w:t>(Rücker et al., 2017)</w:t>
      </w:r>
      <w:r w:rsidR="001E4F12">
        <w:fldChar w:fldCharType="end"/>
      </w:r>
    </w:p>
    <w:p w14:paraId="570C4ECC" w14:textId="24E9C885" w:rsidR="00597B0C" w:rsidRPr="000D2257" w:rsidRDefault="00597B0C" w:rsidP="00597B0C">
      <w:pPr>
        <w:pStyle w:val="ListParagraph"/>
        <w:numPr>
          <w:ilvl w:val="0"/>
          <w:numId w:val="33"/>
        </w:numPr>
        <w:spacing w:line="360" w:lineRule="auto"/>
      </w:pPr>
      <w:r w:rsidRPr="00597B0C">
        <w:rPr>
          <w:lang w:val="en-GB"/>
        </w:rPr>
        <w:t xml:space="preserve">Recent python library inversion codes of </w:t>
      </w:r>
      <w:r>
        <w:rPr>
          <w:lang w:val="en-GB"/>
        </w:rPr>
        <w:t>natural potential</w:t>
      </w:r>
      <w:r w:rsidRPr="00597B0C">
        <w:rPr>
          <w:lang w:val="en-GB"/>
        </w:rPr>
        <w:t xml:space="preserve"> field:</w:t>
      </w:r>
    </w:p>
    <w:p w14:paraId="0BAE8EE3" w14:textId="47AE4BE4" w:rsidR="000D2257" w:rsidRPr="00597B0C" w:rsidRDefault="000D2257" w:rsidP="000D2257">
      <w:pPr>
        <w:pStyle w:val="ListParagraph"/>
        <w:numPr>
          <w:ilvl w:val="1"/>
          <w:numId w:val="33"/>
        </w:numPr>
        <w:spacing w:line="360" w:lineRule="auto"/>
        <w:rPr>
          <w:lang w:val="fr-FR"/>
        </w:rPr>
      </w:pPr>
      <w:r w:rsidRPr="004824E6">
        <w:rPr>
          <w:lang w:val="fr-FR"/>
        </w:rPr>
        <w:t xml:space="preserve">SP: </w:t>
      </w:r>
      <w:r w:rsidR="00597B0C">
        <w:rPr>
          <w:lang w:val="fr-FR"/>
        </w:rPr>
        <w:fldChar w:fldCharType="begin"/>
      </w:r>
      <w:r w:rsidR="00597B0C" w:rsidRPr="004824E6">
        <w:rPr>
          <w:lang w:val="fr-FR"/>
        </w:rPr>
        <w:instrText xml:space="preserve"> ADDIN ZOTERO_ITEM CSL_CITATION {"citationID":"Yed0FY7J","properties":{"formattedCitation":"(Soueid Ahmed et al., 2013)","plainCitation":"(Soueid Ahmed et al., 2013)","noteIndex":0},"citationItems":[{"id":386,"uris":["http://zotero.org/users/6471105/items/XYUSGZ2A"],"uri":["http://zotero.org/users/6471105/items/XYUSGZ2A"],"itemData":{"id":386,"type":"article-journal","abstract":"The self-potential method corresponds to the passive measurement of the electrical </w:instrText>
      </w:r>
      <w:r w:rsidR="00597B0C">
        <w:rPr>
          <w:lang w:val="fr-FR"/>
        </w:rPr>
        <w:instrText>ﬁ</w:instrText>
      </w:r>
      <w:r w:rsidR="00597B0C" w:rsidRPr="004824E6">
        <w:rPr>
          <w:lang w:val="fr-FR"/>
        </w:rPr>
        <w:instrText xml:space="preserve">eld in response to the occurrence of natural sources of current in the ground. One of these sources corresponds to the streaming current associated with the </w:instrText>
      </w:r>
      <w:r w:rsidR="00597B0C">
        <w:rPr>
          <w:lang w:val="fr-FR"/>
        </w:rPr>
        <w:instrText>ﬂ</w:instrText>
      </w:r>
      <w:r w:rsidR="00597B0C" w:rsidRPr="004824E6">
        <w:rPr>
          <w:lang w:val="fr-FR"/>
        </w:rPr>
        <w:instrText xml:space="preserve">ow of the ground water. We can therefore apply the selfpotential method to recover non-intrusively some information regarding the ground water </w:instrText>
      </w:r>
      <w:r w:rsidR="00597B0C">
        <w:rPr>
          <w:lang w:val="fr-FR"/>
        </w:rPr>
        <w:instrText>ﬂ</w:instrText>
      </w:r>
      <w:r w:rsidR="00597B0C" w:rsidRPr="004824E6">
        <w:rPr>
          <w:lang w:val="fr-FR"/>
        </w:rPr>
        <w:instrText xml:space="preserve">ow. We </w:instrText>
      </w:r>
      <w:r w:rsidR="00597B0C">
        <w:rPr>
          <w:lang w:val="fr-FR"/>
        </w:rPr>
        <w:instrText>ﬁ</w:instrText>
      </w:r>
      <w:r w:rsidR="00597B0C" w:rsidRPr="004824E6">
        <w:rPr>
          <w:lang w:val="fr-FR"/>
        </w:rPr>
        <w:instrText xml:space="preserve">rst solve the forward problem starting with the solution of the ground water </w:instrText>
      </w:r>
      <w:r w:rsidR="00597B0C">
        <w:rPr>
          <w:lang w:val="fr-FR"/>
        </w:rPr>
        <w:instrText>ﬂ</w:instrText>
      </w:r>
      <w:r w:rsidR="00597B0C" w:rsidRPr="004824E6">
        <w:rPr>
          <w:lang w:val="fr-FR"/>
        </w:rPr>
        <w:instrText xml:space="preserve">ow problem, then computing the source current density, and </w:instrText>
      </w:r>
      <w:r w:rsidR="00597B0C">
        <w:rPr>
          <w:lang w:val="fr-FR"/>
        </w:rPr>
        <w:instrText>ﬁ</w:instrText>
      </w:r>
      <w:r w:rsidR="00597B0C" w:rsidRPr="004824E6">
        <w:rPr>
          <w:lang w:val="fr-FR"/>
        </w:rPr>
        <w:instrText xml:space="preserve">nally solving a Poisson equation for the electrical potential. We use the </w:instrText>
      </w:r>
      <w:r w:rsidR="00597B0C">
        <w:rPr>
          <w:lang w:val="fr-FR"/>
        </w:rPr>
        <w:instrText>ﬁ</w:instrText>
      </w:r>
      <w:r w:rsidR="00597B0C" w:rsidRPr="004824E6">
        <w:rPr>
          <w:lang w:val="fr-FR"/>
        </w:rPr>
        <w:instrText>nite-element method to solve the relevant partial differential equations. In order to reduce the number of (petrophysical) model parameters required to solve the forward problem, we introduced an effective charge density tensor of the pore water, which can be determined directly from the permeability tensor for neutral pore waters. The second aspect of our work concerns the inversion of the self-potential data usi</w:instrText>
      </w:r>
      <w:r w:rsidR="00597B0C">
        <w:rPr>
          <w:lang w:val="fr-FR"/>
        </w:rPr>
        <w:instrText xml:space="preserve">ng Tikhonov regularization with smoothness and weighting depth constraints. This approach accounts for the distribution of the electrical resistivity, which can be independently and approximately determined from electrical resistivity tomography. A numerical code, SP2DINV, has been implemented in Matlab to perform both the forward and inverse modeling. Three synthetic case studies are discussed. &amp; 2013 Elsevier Ltd. All rights reserved.","container-title":"Computers &amp; Geosciences","DOI":"10.1016/j.cageo.2013.05.008","ISSN":"00983004","journalAbbreviation":"Computers &amp; Geosciences","language":"en","page":"9-16","source":"DOI.org (Crossref)","title":"SP2DINV: A 2D forward and inverse code for streaming potential problems","title-short":"SP2DINV","volume":"59","author":[{"family":"Soueid Ahmed","given":"A."},{"family":"Jardani","given":"A."},{"family":"Revil","given":"A."},{"family":"Dupont","given":"J.P"}],"issued":{"date-parts":[["2013",9]]}}}],"schema":"https://github.com/citation-style-language/schema/raw/master/csl-citation.json"} </w:instrText>
      </w:r>
      <w:r w:rsidR="00597B0C">
        <w:rPr>
          <w:lang w:val="fr-FR"/>
        </w:rPr>
        <w:fldChar w:fldCharType="separate"/>
      </w:r>
      <w:r w:rsidR="00597B0C" w:rsidRPr="00597B0C">
        <w:rPr>
          <w:rFonts w:cs="Times"/>
          <w:lang w:val="fr-FR"/>
        </w:rPr>
        <w:t>(Soueid Ahmed et al., 2013)</w:t>
      </w:r>
      <w:r w:rsidR="00597B0C">
        <w:rPr>
          <w:lang w:val="fr-FR"/>
        </w:rPr>
        <w:fldChar w:fldCharType="end"/>
      </w:r>
    </w:p>
    <w:p w14:paraId="0B9FBA18" w14:textId="3F5EF1ED" w:rsidR="000D2257" w:rsidRPr="0098558D" w:rsidRDefault="000D2257" w:rsidP="000D2257">
      <w:pPr>
        <w:pStyle w:val="ListParagraph"/>
        <w:numPr>
          <w:ilvl w:val="1"/>
          <w:numId w:val="33"/>
        </w:numPr>
        <w:spacing w:line="360" w:lineRule="auto"/>
      </w:pPr>
      <w:r>
        <w:t xml:space="preserve">Gravity: </w:t>
      </w:r>
      <w:r w:rsidR="00597B0C">
        <w:fldChar w:fldCharType="begin"/>
      </w:r>
      <w:r w:rsidR="00597B0C">
        <w:instrText xml:space="preserve"> ADDIN ZOTERO_ITEM CSL_CITATION {"citationID":"yRy5Xkm7","properties":{"formattedCitation":"(Fedi, 2007; Florio and Fedi, 2018)","plainCitation":"(Fedi, 2007; Florio and Fedi, 2018)","noteIndex":0},"citationItems":[{"id":389,"uris":["http://zotero.org/users/6471105/items/I9VKP3ZZ"],"uri":["http://zotero.org/users/6471105/items/I9VKP3ZZ"],"itemData":{"id":389,"type":"article-journal","abstract":"We show that potential ﬁelds enjoy valuable properties when they are scaled by speciﬁc power laws of the altitude. We describe the theory for the gravity ﬁeld, the magnetic ﬁeld, and their derivatives of any order and propose a method, called here Depth from Extreme Points ͑DEXP͒, to interpret any potential ﬁeld. The DEXP method allows estimates of source depths, density, and structural index from the extreme points of a 3D ﬁeld scaled according to speciﬁc power laws of the altitude. Depths to sources are obtained from the position of the extreme points of the scaled ﬁeld, and the excess mass ͑or dipole moment͒ is obtained from the scaled ﬁeld values. Although the scaling laws are theoretically derived for sources such as poles, dipoles, lines of poles, and lines of dipoles, we give also criteria to estimate the correct scaling law directly from the data. The scaling exponent of such laws is shown to be related to the structural index involved in Euler Deconvolution theory. The method is fast and stable because it takes advantage of the regular behavior of potential ﬁeld data versus the altitude z. As a result of stability, the DEXP method may be applied to anomalies with rather low SNRs. Also stable are DEXP applications to vertical and horizontal derivatives of a Newtonian potential of various orders in which we use theoretically determined scaling functions for each order of a derivative. This helps to reduce mutual interference effects and to obtain meaningful representations of the distribution of sources versus depth, with no preﬁltering. The DEXP method does not require that magnetic anomalies to be reduced to the pole, and meaningful results are obtained by processing its analytical signal. Application to different cases of either synthetic or real data shows its applicability to any type of potential ﬁeld investigation, including geological, petroleum, mining, archeological, and environmental studies.","container-title":"GEOPHYSICS","DOI":"10.1190/1.2399452","ISSN":"0016-8033, 1942-2156","issue":"1","journalAbbreviation":"GEOPHYSICS","language":"en","page":"I1-I11","source":"DOI.org (Crossref)","title":"DEXP: A fast method to determine the depth and the structural index of potential fields sources","title-short":"DEXP","volume":"72","author":[{"family":"Fedi","given":"Maurizio"}],"issued":{"date-parts":[["2007",1]]}}},{"id":390,"uris":["http://zotero.org/users/6471105/items/LQQ5AGAE"],"uri":["http://zotero.org/users/6471105/items/LQQ5AGAE"],"itemData":{"id":390,"type":"article-journal","abstract":"The normalized full gradient is based on the noticeable stability of the modulus of the analytic signal of downward potential fields. We have developed a new approach to the study of the normalized full gradient, based on assessing the entropy of the normalized modulus of the analytic signal at each level of continuation. The increased disorder of progressively downward continued fields implies an increase of the computed entropy. However, a local decrease of the entropy is expected at the source level, where the field gets singular, as entropy decreases when the information is concentrated. Thus, our method is based on a simple search for a minimum of the computed entropy versus depth curve, and the estimated depth will be that at which the minimum is attained. The method is sensitive to interference and other types of noise, and specific strategies to deal with these limitations are defined and tested on synthetic data. The depth estimate is obtained without the assumption of a specific source shape. The depth could correspond to the top or center in case of a simple, one-point source, or it may be related to an intermediate depth between the source top and its center in case of a finite, general source. We applied this method to real magnetic data from an unexploded ordnance survey, and it could verify a rather accurate depth-to-source estimate when compared with excavation results.","container-title":"GEOPHYSICS","DOI":"10.1190/geo2016-0681.1","ISSN":"0016-8033, 1942-2156","issue":"3","journalAbbreviation":"GEOPHYSICS","language":"en","page":"J33-J42","source":"DOI.org (Crossref)","title":"Depth estimation from downward continuation: An entropy-based approach to normalized full gradient","title-short":"Depth estimation from downward continuation","volume":"83","author":[{"family":"Florio","given":"Giovanni"},{"family":"Fedi","given":"Maurizio"}],"issued":{"date-parts":[["2018",5]]}}}],"schema":"https://github.com/citation-style-language/schema/raw/master/csl-citation.json"} </w:instrText>
      </w:r>
      <w:r w:rsidR="00597B0C">
        <w:fldChar w:fldCharType="separate"/>
      </w:r>
      <w:r w:rsidR="00597B0C" w:rsidRPr="00597B0C">
        <w:rPr>
          <w:rFonts w:cs="Times"/>
        </w:rPr>
        <w:t>(Fedi, 2007; Florio and Fedi, 2018)</w:t>
      </w:r>
      <w:r w:rsidR="00597B0C">
        <w:fldChar w:fldCharType="end"/>
      </w:r>
    </w:p>
    <w:p w14:paraId="7E5B6747" w14:textId="32415129" w:rsidR="0098558D" w:rsidRDefault="0098558D" w:rsidP="002837D3">
      <w:pPr>
        <w:pStyle w:val="ListParagraph"/>
        <w:numPr>
          <w:ilvl w:val="0"/>
          <w:numId w:val="33"/>
        </w:numPr>
        <w:spacing w:line="360" w:lineRule="auto"/>
      </w:pPr>
      <w:r w:rsidRPr="0098558D">
        <w:t xml:space="preserve">Model appraisal: </w:t>
      </w:r>
      <w:r w:rsidRPr="0098558D">
        <w:fldChar w:fldCharType="begin"/>
      </w:r>
      <w:r w:rsidR="001E4F12">
        <w:instrText xml:space="preserve"> ADDIN ZOTERO_ITEM CSL_CITATION {"citationID":"UDA1YnOy","properties":{"formattedCitation":"(Binley and Kemna, 2005)","plainCitation":"(Binley and Kemna, 2005)","noteIndex":0},"citationItems":[{"id":230,"uris":["http://zotero.org/users/6471105/items/MP72Y3PK"],"uri":["http://zotero.org/users/6471105/items/MP72Y3PK"],"itemData":{"id":230,"type":"chapter","container-title":"Hydrogeophysics","event-place":"Dordrecht","ISBN":"978-1-4020-3101-4","language":"en","note":"collection-title: Water Science and Technology Library\nDOI: 10.1007/1-4020-3102-5_5","page":"129-156","publisher":"Springer Netherlands","publisher-place":"Dordrecht","source":"DOI.org (Crossref)","title":"DC Resistivity and Induced Polarization Methods","URL":"http://link.springer.com/10.1007/1-4020-3102-5_5","volume":"50","editor":[{"family":"Rubin","given":"Yoram"},{"family":"Hubbard","given":"Susan S."}],"author":[{"family":"Binley","given":"Andrew"},{"family":"Kemna","given":"Andreas"}],"accessed":{"date-parts":[["2020",3,16]]},"issued":{"date-parts":[["2005"]]}}}],"schema":"https://github.com/citation-style-language/schema/raw/master/csl-citation.json"} </w:instrText>
      </w:r>
      <w:r w:rsidRPr="0098558D">
        <w:fldChar w:fldCharType="separate"/>
      </w:r>
      <w:r w:rsidRPr="0098558D">
        <w:t>(Binley and Kemna, 2005)</w:t>
      </w:r>
      <w:r w:rsidRPr="0098558D">
        <w:fldChar w:fldCharType="end"/>
      </w:r>
      <w:r w:rsidRPr="0098558D">
        <w:t xml:space="preserve">, gars cours venice , </w:t>
      </w:r>
      <w:r w:rsidRPr="0098558D">
        <w:fldChar w:fldCharType="begin"/>
      </w:r>
      <w:r w:rsidR="001E4F12">
        <w:instrText xml:space="preserve"> ADDIN ZOTERO_ITEM CSL_CITATION {"citationID":"dVf4Vlxx","properties":{"formattedCitation":"(Ren and Kalscheuer, 2020)","plainCitation":"(Ren and Kalscheuer, 2020)","noteIndex":0},"citationItems":[{"id":228,"uris":["http://zotero.org/users/6471105/items/BHFHIKWL"],"uri":["http://zotero.org/users/6471105/items/BHFHIKWL"],"itemData":{"id":228,"type":"article-journal","container-title":"Surveys in Geophysics","DOI":"10.1007/s10712-019-09567-3","ISSN":"0169-3298, 1573-0956","issue":"1","journalAbbreviation":"Surv Geophys","language":"en","page":"47-112","source":"DOI.org (Crossref)","title":"Uncertainty and Resolution Analysis of 2D and 3D Inversion Models Computed from Geophysical Electromagnetic Data","volume":"41","author":[{"family":"Ren","given":"Zhengyong"},{"family":"Kalscheuer","given":"Thomas"}],"issued":{"date-parts":[["2020",1]]}}}],"schema":"https://github.com/citation-style-language/schema/raw/master/csl-citation.json"} </w:instrText>
      </w:r>
      <w:r w:rsidRPr="0098558D">
        <w:fldChar w:fldCharType="separate"/>
      </w:r>
      <w:r w:rsidRPr="0098558D">
        <w:t>(Ren and Kalscheuer, 2020)</w:t>
      </w:r>
      <w:r w:rsidRPr="0098558D">
        <w:fldChar w:fldCharType="end"/>
      </w:r>
    </w:p>
    <w:p w14:paraId="7DDD3D42" w14:textId="7C88FB26" w:rsidR="00604E57" w:rsidRPr="0005607B" w:rsidRDefault="00597B0C" w:rsidP="00604E57">
      <w:pPr>
        <w:pStyle w:val="ListParagraph"/>
        <w:numPr>
          <w:ilvl w:val="0"/>
          <w:numId w:val="33"/>
        </w:numPr>
        <w:spacing w:line="360" w:lineRule="auto"/>
        <w:rPr>
          <w:lang w:val="en-GB"/>
        </w:rPr>
      </w:pPr>
      <w:r w:rsidRPr="00597B0C">
        <w:rPr>
          <w:lang w:val="fr-FR"/>
        </w:rPr>
        <w:t xml:space="preserve">Inversion MALM : </w:t>
      </w:r>
      <w:r w:rsidRPr="0098558D">
        <w:fldChar w:fldCharType="begin"/>
      </w:r>
      <w:r w:rsidRPr="00597B0C">
        <w:rPr>
          <w:lang w:val="fr-FR"/>
        </w:rPr>
        <w:instrText xml:space="preserve"> ADDIN ZOTERO_ITEM CSL_CITATION {"citationID":"zCLaD7ld","properties":{"formattedCitation":"(Shao et al., 2018)","plainCitation":"(Shao et al., 2018)","noteIndex":0},"citationItems":[{"id":212,"uris":["http://zotero.org/users/6471105/items/NBBLERY2"],"uri":["http://zotero.org/users/6471105/items/NBBLERY2"],"itemData":{"id":212,"type":"article-journal","abstract":"The location of buried utility pipes is often unknown. We use the time-domain induced polarization method to non-intrusively localize metallic pipes. A new approach, based on injecting a primary electrical current between a pair of electrodes and measuring the time-lapse voltage response on a set of potential electrodes after shutting down this primary current is used. The secondary voltage is measured on all the electrodes with respect to a single electrode used as a reference for the electrical potential, in a way similar to a self-potential time lapse survey. This secondary voltage is due to the formation of a secondary current density in the ground associated with the polarization of the metallic pipes. An algorithm is designed to localize the metallic object using the secondary voltage distribution by performing a tomography of the secondary source current density associated with the polarization of the pipes. This algorithm is </w:instrText>
      </w:r>
      <w:r>
        <w:instrText>ﬁ</w:instrText>
      </w:r>
      <w:r w:rsidRPr="00597B0C">
        <w:rPr>
          <w:lang w:val="fr-FR"/>
        </w:rPr>
        <w:instrText>rst benchmarked on a synthetic case. Then, two laboratory sandbox experiments are performed with buri</w:instrText>
      </w:r>
      <w:r w:rsidRPr="001E4F12">
        <w:rPr>
          <w:lang w:val="fr-FR"/>
        </w:rPr>
        <w:instrText xml:space="preserve">ed metallic pipes located in a sandbox </w:instrText>
      </w:r>
      <w:r>
        <w:instrText>ﬁ</w:instrText>
      </w:r>
      <w:r w:rsidRPr="001E4F12">
        <w:rPr>
          <w:lang w:val="fr-FR"/>
        </w:rPr>
        <w:instrText>lled with some clean sand. In Experiment #1, we use a horizontal copper pipe while in Experiment #2 we use an inclined stainless steel pipe. The result shows that the method is effective in localizing these two pipes. At the opposite, electrical resistivity tomography is not effective in localizing the pipes because they may appear resistive at low frequencies. This is due to the polarization of the metallic pipes which blocks the charge carriers at its external boundaries.","container-title":"Journal of Applied Geophysics","DOI":"10.1016/j.jappgeo.2018.02.024","ISSN":"09269851","journa</w:instrText>
      </w:r>
      <w:r w:rsidRPr="004824E6">
        <w:rPr>
          <w:lang w:val="nl-NL"/>
        </w:rPr>
        <w:instrText xml:space="preserve">lAbbreviation":"Journal of Applied Geophysics","language":"en","page":"234-245","source":"DOI.org (Crossref)","title":"Finding buried metallic pipes using a non-destructive approach based on 3D time-domain induced polarization data","volume":"151","author":[{"family":"Shao","given":"Zhenlu"},{"family":"Revil","given":"André"},{"family":"Mao","given":"Deqiang"},{"family":"Wang","given":"Deming"}],"issued":{"date-parts":[["2018",4]]}}}],"schema":"https://github.com/citation-style-language/schema/raw/master/csl-citation.json"} </w:instrText>
      </w:r>
      <w:r w:rsidRPr="0098558D">
        <w:fldChar w:fldCharType="separate"/>
      </w:r>
      <w:r w:rsidRPr="004824E6">
        <w:rPr>
          <w:lang w:val="nl-NL"/>
        </w:rPr>
        <w:t>(Shao et al., 2018)</w:t>
      </w:r>
      <w:r w:rsidRPr="0098558D">
        <w:fldChar w:fldCharType="end"/>
      </w:r>
      <w:r w:rsidRPr="004824E6">
        <w:rPr>
          <w:lang w:val="nl-NL"/>
        </w:rPr>
        <w:t xml:space="preserve">, </w:t>
      </w:r>
      <w:r w:rsidRPr="0098558D">
        <w:fldChar w:fldCharType="begin"/>
      </w:r>
      <w:r w:rsidRPr="004824E6">
        <w:rPr>
          <w:lang w:val="nl-NL"/>
        </w:rPr>
        <w:instrText xml:space="preserve"> ADDIN ZOTERO_ITEM CSL_CITATION {"citationID":"CC9SSkkO","properties":{"formattedCitation":"(Binley et al., 1997)","plainCitation":"(Binley et al., 1997)","noteIndex":0},"citationItems":[{"id":208,"uris":["http://zotero.org/users/6471105/items/MSB2LSI5"],"uri":["http://zotero.org/users/6471105/items/MSB2LSI5"],"itemData":{"id":208,"type":"article-journal","container-title":"Journal of Environmental and Engineering Geophysics","DOI":"10.4133/JEEG2.1.11","ISSN":"1083-1363, 1943-2658","issue":"1","journalAbbreviation":"JEEG","language":"en","page":"11-19","source":"DOI.org (Crossref)","title":"Detecting Leaks from Environmental Barriers Using Electrical Current Imaging","volume":"2","author":[{"family":"Binley","given":"Andrew"},{"family":"Daily","given":"William"},{"family":"Ramirez","given":"Abelardo"}],"issued":{"date-parts":[["1997",3]]}}}],"schema":"https://github.com/citation-style-language/schema/raw/master/csl-citation.json"} </w:instrText>
      </w:r>
      <w:r w:rsidRPr="0098558D">
        <w:fldChar w:fldCharType="separate"/>
      </w:r>
      <w:r w:rsidRPr="004824E6">
        <w:rPr>
          <w:lang w:val="nl-NL"/>
        </w:rPr>
        <w:t>(Binley et al., 1997)</w:t>
      </w:r>
      <w:r w:rsidRPr="0098558D">
        <w:fldChar w:fldCharType="end"/>
      </w:r>
      <w:r w:rsidRPr="004824E6">
        <w:rPr>
          <w:lang w:val="nl-NL"/>
        </w:rPr>
        <w:t xml:space="preserve">, </w:t>
      </w:r>
      <w:r w:rsidRPr="0098558D">
        <w:fldChar w:fldCharType="begin"/>
      </w:r>
      <w:r w:rsidRPr="004824E6">
        <w:rPr>
          <w:lang w:val="nl-NL"/>
        </w:rPr>
        <w:instrText xml:space="preserve"> ADDIN ZOTERO_ITEM CSL_CITATION {"citationID":"sNZ5UKGW","properties":{"formattedCitation":"(Colucci et al., n.d.)","plainCitation":"(Colucci et al., n.d.)","noteIndex":0},"citationItems":[{"id":209,"uris":["http://zotero.org/users/6471105/items/ALFQCYGI"],"uri":["http://zotero.org/users/6471105/items/ALFQCYGI"],"itemData":{"id":209,"type":"article-journal","abstract":"A newly constructed single-lined geomembrane municipal solid waste (MSW) landfill cell developed leaks after two to five meters of waste were placed in the cell. The primary liner was initially leak tested using an electrical leak location method after the protective drainage soil was placed on the liner. All leaks that were located were repaired. Therefore, the reported leakage was caused by damage to the liner during the placement of the waste material. Because the landfill had up to five meters of waste material covering the liner, a standard electrical leak location survey was not practical. Therefore the newly-developed Electrical Leak Imaging Method (ELIM) was used to locate leaks. Three leaks were located using ELIM. The leaks were repaired and no further leakage has been reported.","language":"en","page":"5","source":"Zotero","title":"LOCATING LANDFILL LEAKS COVERED WITH WASTE","author":[{"family":"Colucci","given":"P"},{"family":"Darilek","given":"G T"},{"family":"Laine","given":"D L"},{"family":"Binley","given":"A"}]}}],"schema":"https://github.com/citation-style-language/schema/raw/master/csl-citation.json"} </w:instrText>
      </w:r>
      <w:r w:rsidRPr="0098558D">
        <w:fldChar w:fldCharType="separate"/>
      </w:r>
      <w:r w:rsidRPr="004824E6">
        <w:rPr>
          <w:lang w:val="nl-NL"/>
        </w:rPr>
        <w:t>(Colucci et al., n.d.)</w:t>
      </w:r>
      <w:r w:rsidRPr="0098558D">
        <w:fldChar w:fldCharType="end"/>
      </w:r>
      <w:r w:rsidRPr="004824E6">
        <w:rPr>
          <w:lang w:val="nl-NL"/>
        </w:rPr>
        <w:t xml:space="preserve">, </w:t>
      </w:r>
      <w:r w:rsidRPr="0098558D">
        <w:fldChar w:fldCharType="begin"/>
      </w:r>
      <w:r w:rsidRPr="004824E6">
        <w:rPr>
          <w:lang w:val="nl-NL"/>
        </w:rPr>
        <w:instrText xml:space="preserve"> ADDIN ZOTERO_ITEM CSL_CITATION {"citationID":"RT1BU0gI","properties":{"formattedCitation":"(Binley et al., 1999)","plainCitation":"(Binley et al., 1999)","noteIndex":0},"citationItems":[{"id":210,"uris":["http://zotero.org/users/6471105/items/6VEHYTPL"],"uri":["http://zotero.org/users/6471105/items/6VEHYTPL"],"itemData":{"id":210,"type":"article-journal","abstract":"Methods for detecting and locating leaks in lined waste disposal ponds have been established based on injecting electrical current through the liner into the surrounding soil and then, with the aid of an under-liner array of electrodes, mapping electrical potential. High potential gradients then reveal likely location of leak spots within the liner. The approach is very expensive and is clearly not applicable in existing sites, where retrofitting is not an option. A tomographic variant of this electrical leak location method has been developed whereby electrical potentials are collected around the perimeter of the site and then with suitable data processing the locations of a leak within the pond is computed. Applications on a controlled laboratory scaled model and a field scale test site have shown promising results.","language":"en","page":"8","source":"Zotero","title":"Detecting Leaks from Waste Storage Ponds using Electrical Tomographic Methods","author":[{"family":"Binley","given":"Andrew"},{"family":"Daily","given":"William"},{"family":"Ramirez","given":"Abelardo"}],"issued":{"date-parts":[["1999"]]}}}],"schema":"https://github.com/citation-style-language/schema/raw/master/csl-citation.json"} </w:instrText>
      </w:r>
      <w:r w:rsidRPr="0098558D">
        <w:fldChar w:fldCharType="separate"/>
      </w:r>
      <w:r w:rsidRPr="004824E6">
        <w:rPr>
          <w:lang w:val="nl-NL"/>
        </w:rPr>
        <w:t>(Binley et al., 1999)</w:t>
      </w:r>
      <w:r w:rsidRPr="0098558D">
        <w:fldChar w:fldCharType="end"/>
      </w:r>
      <w:r w:rsidRPr="004824E6">
        <w:rPr>
          <w:lang w:val="nl-NL"/>
        </w:rPr>
        <w:t xml:space="preserve">, </w:t>
      </w:r>
      <w:r w:rsidRPr="0098558D">
        <w:fldChar w:fldCharType="begin"/>
      </w:r>
      <w:r w:rsidRPr="004824E6">
        <w:rPr>
          <w:lang w:val="nl-NL"/>
        </w:rPr>
        <w:instrText xml:space="preserve"> ADDIN ZOTERO_ITEM CSL_CITATION {"citationID":"FYxnKthP","properties":{"formattedCitation":"(Wondimu et al., 2018)","plainCitation":"(Wondimu et al., 2018)","noteIndex":0},"citationItems":[{"id":224,"uris":["http://zotero.org/users/6471105/items/NSW2JYA4"],"uri":["http://zotero.org/users/6471105/items/NSW2JYA4"],"itemData":{"id":224,"type":"article-journal","abstract":"Gradient and Mise-à-la-Masse IP/Resistivity surveys were conducted on a group of 19 boreholes in Eagle’s Nest, Eagle One magmatic sulfide deposit in northern Ontario, Canada. The surveys were conducted as a follow-up to the many drilled boreholes, some of which missed the target. The surveys were intended to map the distribution of the ore mineralization, outline the deposit hosted by mafic and ultramafic rocks and then guide the drilling of new boreholes. Joint Gradient and Mise-à-la-Masse data inversion produced 3D chargeability and conductivity models. The inverted 3D models in turn help delineate the outline of the mineralized zone, and determine the shape, size, strength and economic viability of the deposit. The Gradient array determined the direction of the mineralization with respect to the boreholes, and the Mise-à-la-Masse array examined the highly conductive subsurface bodies and their surroundings. The mapped ore zone shows close similarity to the 0.5 Cu% and 1.05 Ni% iso-surfaces that are produced from core assay result confirming the reliability of the results obtained in this study.","container-title":"Acta Geophysica","DOI":"10.1007/s11600-018-0199-x","ISSN":"1895-6572, 1895-7455","issue":"5","journalAbbreviation":"Acta Geophys.","language":"en","page":"1031-1045","source":"DOI.org (Crossref)","title":"3D joint inversion of Gradient and Mise-à-la-Masse borehole IP/Resistivity data and its application to magmatic sulfide mineral deposit exploration","volume":"66","author":[{"family":"Wondimu","given":"Haileyesus D."},{"family":"Mammo","given":"Tilahun"},{"family":"Webster","given":"Blaine"}],"issued":{"date-parts":[["2018",10]]}}}],"schema":"https://github.com/citation-style-language/schema/raw/master/csl-citation.json"} </w:instrText>
      </w:r>
      <w:r w:rsidRPr="0098558D">
        <w:fldChar w:fldCharType="separate"/>
      </w:r>
      <w:r w:rsidRPr="004824E6">
        <w:rPr>
          <w:lang w:val="nl-NL"/>
        </w:rPr>
        <w:t>(Wondimu et al., 2018)</w:t>
      </w:r>
      <w:r w:rsidRPr="0098558D">
        <w:fldChar w:fldCharType="end"/>
      </w:r>
      <w:r w:rsidRPr="004824E6">
        <w:rPr>
          <w:lang w:val="nl-NL"/>
        </w:rPr>
        <w:t xml:space="preserve">, </w:t>
      </w:r>
      <w:r>
        <w:fldChar w:fldCharType="begin"/>
      </w:r>
      <w:r w:rsidRPr="004824E6">
        <w:rPr>
          <w:lang w:val="nl-NL"/>
        </w:rPr>
        <w:instrText xml:space="preserve"> ADDIN ZOTERO_ITEM CSL_CITATION {"citationID":"IIKPTKwm","properties":{"formattedCitation":"(Hatanaka et al., n.d.)","plainCitation":"(Hatanaka et al., n.d.)","noteIndex":0},"citationItems":[{"id":232,"uris":["http://zotero.org/users/6471105/items/AERVCNT7"],"uri":["http://zotero.org/users/6471105/items/AERVCNT7"],"itemData":{"id":232,"type":"article-journal","abstract":"An advanced geoelectrical technique for imaging potential fractures has been developed by Engineering Geophysics Laboratory in Kyushu University. The method, Fluid Flow Tomography (FFT), has been applied to monitor fluid flow behaviors during water injection and steam production operations in geothermal areas in Japan. Distribution and extension of potential fractures can be evaluated by 3-D inversion of the mise-a-la-masse data using a steel casing pipe as a charged current electrode in a surveyed area. It is concluded that potential fractures in geothermal reservoirs could be traced and visualized as a function of time by the charged potential method.","language":"en","page":"6","source":"Zotero","title":"Three-Dimensional Modeling and Inversion of the Mise-a-la-masse Data Using a Steel- Casing Borehole","author":[{"family":"Hatanaka","given":"Hideki"},{"family":"Aono","given":"Tetsuo"},{"family":"Mizunaga","given":"Hideki"},{"family":"Ushijima","given":"Keisuke"}]}}],"schema":"https://github.com/citation-style-language/schema/raw/master/csl-citation.json"} </w:instrText>
      </w:r>
      <w:r>
        <w:fldChar w:fldCharType="separate"/>
      </w:r>
      <w:r w:rsidRPr="004824E6">
        <w:rPr>
          <w:rFonts w:cs="Times"/>
          <w:lang w:val="nl-NL"/>
        </w:rPr>
        <w:t>(Hatanaka et al., n.d.)</w:t>
      </w:r>
      <w:r>
        <w:fldChar w:fldCharType="end"/>
      </w:r>
      <w:r w:rsidR="00604E57">
        <w:t xml:space="preserve">, </w:t>
      </w:r>
      <w:r w:rsidR="00604E57">
        <w:rPr>
          <w:lang w:val="fr-FR"/>
        </w:rPr>
        <w:fldChar w:fldCharType="begin"/>
      </w:r>
      <w:r w:rsidR="00604E57">
        <w:rPr>
          <w:lang w:val="fr-FR"/>
        </w:rPr>
        <w:instrText xml:space="preserve"> ADDIN ZOTERO_ITEM CSL_CITATION {"citationID":"1fqn4rcz","properties":{"formattedCitation":"(Ling et al., 2019b, 2019a)","plainCitation":"(Ling et al., 2019b, 2019a)","noteIndex":0},"citationItems":[{"id":395,"uris":["http://zotero.org/users/6471105/items/69TK692A"],"uri":["http://zotero.org/users/6471105/items/69TK692A"],"itemData":{"id":395,"type":"article-journal","abstract":"Leakages of reservoirs are responsible for the loss of water resources and the spread of contaminants. We develop a methodology to detect leaks located at the bottom side of a reservoir with the minimally invasive mise-à-lamasse method, which involves the potential electrodes located at the ground surface around the reservoir and the current source and sink placed in and out of the reservoir, respectively. This method allows localizing the secondary current distribution associated with leakage using the distribution of potential recorded on a set of electrodes during the mise-à-la-masse experiment. An initial model based on the distribution of root mean square values between the observation and the simulation data is first given to the inversion algorithm. The Tikhonov regularization, which includes a weighting matrix and a minimum support function, is used to strengthen the detection resolution of the leak. 29 sandbox experiments show that the proposed method and inversion algorithm can localize a single leak. For a leak with a crack shape, the inversion algorithm detects the location of the leak with a small bias. When the leak lasts, a conductive zone may occur below the leak due to the increase of water content or ionic strength of the pore water. The occurrence of such a conductive body could affect the localization of the leak because the conductivity distribution may not be well-resolved. The effect is analyzed using synthetic experiments. The results show that the bias between the real leak and inversion results increases with the position and size of the undetected conductive zone. Two small-scale field tests were conducted to test the performance of the mise-à-la-masse method. The two leaks are properly identified. This study provides an efficient approach to detect the bottom leakage of reservoirs.","container-title":"Engineering Geology","DOI":"10.1016/j.enggeo.2019.105272","ISSN":"00137952","journalAbbreviation":"Engineering Geology","language":"en","page":"105272","source":"DOI.org (Crossref)","title":"Application of the Mise-à-la-Masse method to detect the bottom leakage of water reservoirs","volume":"261","author":[{"family":"Ling","given":"C."},{"family":"Revil","given":"A."},{"family":"Qi","given":"Y."},{"family":"Abdulsamad","given":"F."},{"family":"Shi","given":"P."},{"family":"Nicaise","given":"S."},{"family":"Peyras","given":"L."}],"issued":{"date-parts":[["2019",11]]}}},{"id":396,"uris":["http://zotero.org/users/6471105/items/6FQLVC6N"],"uri":["http://zotero.org/users/6471105/items/6FQLVC6N"],"itemData":{"id":396,"type":"article-journal","abstract":"Localizing leaks of water and fluids from storage tanks and water reservoirs with geomembranes is an important task for a variety of environmental applications and water resources applications. The minimally intrusive miseà-la-masse method is used to detect leaks with the current injected inside the reservoir and a return current electrode located remotely. We test a new approach for the inversion of the voltage data using sandbox experiments and numerical modeling. A method similar to the self-potential inversion method is proposed to inverse the voltages recorded around the tank or reservoir. A global objective function with a data misfit term and regularization term is minimized to invert the voltages. In the inversion process, a depth-weighting matrix is used to strengthen the depth resolution of the current source, and the minimum support method is used to avoid oversmoothed results in terms of leak detection. The distributions of electrical current density on the walls of reservoir indicate the position of leaks. The results show t</w:instrText>
      </w:r>
      <w:r w:rsidR="00604E57" w:rsidRPr="0005607B">
        <w:rPr>
          <w:lang w:val="en-GB"/>
        </w:rPr>
        <w:instrText xml:space="preserve">hat the inversion method with source compaction accurately identifies the location of single leaks. For two separated leaks, there is an obvious bias for the deeper hole and the bias increases with its depth. For three holes, the source compaction method generally identifies the location of the three leaks when their depth ranges are similar. When one of the leaks becomes deeper, localization of the deeper one becomes more difficult. The influence of the size of the leak on the inversion results is also investigated. The inversion algorithm overestimates the depth of small leaks while it slightly underestimates the depth of large leaks. For a leak having the form of a crack, the inversion results using the source compaction method agree with the position of the leak and its shape.","container-title":"Journal of Hydrology","DOI":"10.1016/j.jhydrol.2019.02.046","ISSN":"00221694","journalAbbreviation":"Journal of Hydrology","language":"en","page":"51-65","source":"DOI.org (Crossref)","title":"Leakage detection of water reservoirs using a Mise-à-la-Masse approach","volume":"572","author":[{"family":"Ling","given":"C."},{"family":"Revil","given":"A."},{"family":"Abdulsamad","given":"F."},{"family":"Qi","given":"Y."},{"family":"Soueid Ahmed","given":"A."},{"family":"Shi","given":"P."},{"family":"Nicaise","given":"S."},{"family":"Peyras","given":"L."}],"issued":{"date-parts":[["2019",5]]}}}],"schema":"https://github.com/citation-style-language/schema/raw/master/csl-citation.json"} </w:instrText>
      </w:r>
      <w:r w:rsidR="00604E57">
        <w:rPr>
          <w:lang w:val="fr-FR"/>
        </w:rPr>
        <w:fldChar w:fldCharType="separate"/>
      </w:r>
      <w:r w:rsidR="00604E57" w:rsidRPr="00604E57">
        <w:rPr>
          <w:rFonts w:cs="Times"/>
        </w:rPr>
        <w:t>(Ling et al., 2019b, 2019a)</w:t>
      </w:r>
      <w:r w:rsidR="00604E57">
        <w:rPr>
          <w:lang w:val="fr-FR"/>
        </w:rPr>
        <w:fldChar w:fldCharType="end"/>
      </w:r>
    </w:p>
    <w:p w14:paraId="0AA0F1B0" w14:textId="4D98479C" w:rsidR="00192882" w:rsidRDefault="00103094" w:rsidP="00597B0C">
      <w:pPr>
        <w:pStyle w:val="ListParagraph"/>
        <w:numPr>
          <w:ilvl w:val="0"/>
          <w:numId w:val="33"/>
        </w:numPr>
        <w:spacing w:line="360" w:lineRule="auto"/>
        <w:rPr>
          <w:lang w:val="en-GB"/>
        </w:rPr>
      </w:pPr>
      <w:r w:rsidRPr="00103094">
        <w:rPr>
          <w:lang w:val="en-GB"/>
        </w:rPr>
        <w:t xml:space="preserve">The use of </w:t>
      </w:r>
      <w:r w:rsidR="007D2FAC">
        <w:rPr>
          <w:lang w:val="en-GB"/>
        </w:rPr>
        <w:t>a-</w:t>
      </w:r>
      <w:r w:rsidRPr="00103094">
        <w:rPr>
          <w:lang w:val="en-GB"/>
        </w:rPr>
        <w:t>prior</w:t>
      </w:r>
      <w:r w:rsidR="007D2FAC">
        <w:rPr>
          <w:lang w:val="en-GB"/>
        </w:rPr>
        <w:t>i</w:t>
      </w:r>
      <w:r w:rsidRPr="00103094">
        <w:rPr>
          <w:lang w:val="en-GB"/>
        </w:rPr>
        <w:t xml:space="preserve"> i</w:t>
      </w:r>
      <w:r>
        <w:rPr>
          <w:lang w:val="en-GB"/>
        </w:rPr>
        <w:t>nformation</w:t>
      </w:r>
      <w:r w:rsidR="007D2FAC">
        <w:rPr>
          <w:lang w:val="en-GB"/>
        </w:rPr>
        <w:t xml:space="preserve"> in the form of</w:t>
      </w:r>
      <w:r>
        <w:rPr>
          <w:lang w:val="en-GB"/>
        </w:rPr>
        <w:t xml:space="preserve">: </w:t>
      </w:r>
    </w:p>
    <w:p w14:paraId="08ACA2C9" w14:textId="22A2A15B" w:rsidR="00103094" w:rsidRDefault="00103094" w:rsidP="00192882">
      <w:pPr>
        <w:pStyle w:val="ListParagraph"/>
        <w:numPr>
          <w:ilvl w:val="1"/>
          <w:numId w:val="33"/>
        </w:numPr>
        <w:spacing w:line="360" w:lineRule="auto"/>
        <w:rPr>
          <w:lang w:val="en-GB"/>
        </w:rPr>
      </w:pPr>
      <w:r>
        <w:rPr>
          <w:lang w:val="en-GB"/>
        </w:rPr>
        <w:fldChar w:fldCharType="begin"/>
      </w:r>
      <w:r>
        <w:rPr>
          <w:lang w:val="en-GB"/>
        </w:rPr>
        <w:instrText xml:space="preserve"> ADDIN ZOTERO_ITEM CSL_CITATION {"citationID":"eAJlrBQa","properties":{"formattedCitation":"(de Villiers et al., 2019)","plainCitation":"(de Villiers et al., 2019)","noteIndex":0},"citationItems":[{"id":392,"uris":["http://zotero.org/users/6471105/items/MWE7H4QI"],"uri":["http://zotero.org/users/6471105/items/MWE7H4QI"],"itemData":{"id":392,"type":"article-journal","abstract":"We demonstrate a method of inverting gravity data, based on proﬁled singular-function expansions. It is well known that the inverse problem of determining underground density variations from gravity data is severely ill-posed and prior knowledge is needed to restrict the range of possible solutions. Viewed as a linear inverse problem, various standard methods, all of which produce solutions approximating the generalised solution, tend to give density variations concentrated near the surface. To overcome this potentially undesirable trait, various authors have introduced depth weighting. In this paper we carry this idea a step further and introduce a method based on a proﬁled singular-function expansion which uses the prior knowledge that the underground object is centred at a particular depth. The use of an appropriate depth-weighting proﬁle leads to a solution at the correct depth. Furthermore, we show that if the depth of the object is unknown, a range of solutions at different depths can be produced, allowing other prior knowledge, such as object size or density, to be introduced to determine which solution is the most plausible. The truncation point of the proﬁled singular-function expansion is determined by the level of noise on the data. We examine how the achievable horizontal resolution varies with this truncation point. A notable property of our approach is that when the centre of the proﬁle corresponds to the true object depth, the solution appears, in a certain sense, to be the most focussed one. Finally we consider a gravimetry example using real data.","container-title":"Journal of Applied Geophysics","DOI":"10.1016/j.jappgeo.2019.103830","ISSN":"09269851","journalAbbreviation":"Journal of Applied Geophysics","language":"en","page":"103830","source":"DOI.org (Crossref)","title":"On the use of the profiled singular-function expansion in gravity gradiometry","volume":"170","author":[{"family":"Villiers","given":"G.D.","non-dropping-particle":"de"},{"family":"Ridley","given":"K.D."},{"family":"Rodgers","given":"A.D."},{"family":"Boddice","given":"D."}],"issued":{"date-parts":[["2019",11]]}}}],"schema":"https://github.com/citation-style-language/schema/raw/master/csl-citation.json"} </w:instrText>
      </w:r>
      <w:r>
        <w:rPr>
          <w:lang w:val="en-GB"/>
        </w:rPr>
        <w:fldChar w:fldCharType="separate"/>
      </w:r>
      <w:r w:rsidRPr="00103094">
        <w:rPr>
          <w:rFonts w:cs="Times"/>
        </w:rPr>
        <w:t>(de Villiers et al., 2019)</w:t>
      </w:r>
      <w:r>
        <w:rPr>
          <w:lang w:val="en-GB"/>
        </w:rPr>
        <w:fldChar w:fldCharType="end"/>
      </w:r>
    </w:p>
    <w:p w14:paraId="5414D867" w14:textId="2A97A5BA" w:rsidR="007D2FAC" w:rsidRDefault="007D2FAC" w:rsidP="00192882">
      <w:pPr>
        <w:pStyle w:val="ListParagraph"/>
        <w:numPr>
          <w:ilvl w:val="1"/>
          <w:numId w:val="33"/>
        </w:numPr>
        <w:spacing w:line="360" w:lineRule="auto"/>
        <w:rPr>
          <w:lang w:val="en-GB"/>
        </w:rPr>
      </w:pPr>
      <w:r>
        <w:rPr>
          <w:lang w:val="en-GB"/>
        </w:rPr>
        <w:t xml:space="preserve">Model depth-weighting: </w:t>
      </w:r>
      <w:r>
        <w:rPr>
          <w:lang w:val="en-GB"/>
        </w:rPr>
        <w:fldChar w:fldCharType="begin"/>
      </w:r>
      <w:r>
        <w:rPr>
          <w:lang w:val="en-GB"/>
        </w:rPr>
        <w:instrText xml:space="preserve"> ADDIN ZOTERO_ITEM CSL_CITATION {"citationID":"JM4zJ5dD","properties":{"formattedCitation":"(Cella and Fedi, 2012)","plainCitation":"(Cella and Fedi, 2012)","noteIndex":0},"citationItems":[{"id":415,"uris":["http://zotero.org/users/6471105/items/C2R8M2JN"],"uri":["http://zotero.org/users/6471105/items/C2R8M2JN"],"itemData":{"id":415,"type":"article-journal","abstract":"Nonparametric inverse methods provide a general framework for solving potentialfield problems. The use of weighted norms leads to a general regularization problem of Tikhonov form. We present an alternative procedure to estimate the source susceptibility distribution from potential field measurements exploiting inversion methods by means of a flexible depth-weighting function in the Tikhonov formulation. Our approach improves the formulation proposed by Li and Oldenburg (1996, 1998), differing significantly in the definition of the depth-weighting function.","container-title":"Geophysical Prospecting","DOI":"10.1111/j.1365-2478.2011.00974.x","ISSN":"00168025","issue":"2","language":"en","page":"313-336","source":"DOI.org (Crossref)","title":"Inversion of potential field data using the structural index as weighting function rate decay: Inversion of potential field data","title-short":"Inversion of potential field data using the structural index as weighting function rate decay","volume":"60","author":[{"family":"Cella","given":"Federico"},{"family":"Fedi","given":"Maurizio"}],"issued":{"date-parts":[["2012",3]]}}}],"schema":"https://github.com/citation-style-language/schema/raw/master/csl-citation.json"} </w:instrText>
      </w:r>
      <w:r>
        <w:rPr>
          <w:lang w:val="en-GB"/>
        </w:rPr>
        <w:fldChar w:fldCharType="separate"/>
      </w:r>
      <w:r w:rsidRPr="007D2FAC">
        <w:rPr>
          <w:rFonts w:cs="Times"/>
        </w:rPr>
        <w:t>(Cella and Fedi, 2012)</w:t>
      </w:r>
      <w:r>
        <w:rPr>
          <w:lang w:val="en-GB"/>
        </w:rPr>
        <w:fldChar w:fldCharType="end"/>
      </w:r>
      <w:r>
        <w:rPr>
          <w:lang w:val="en-GB"/>
        </w:rPr>
        <w:t xml:space="preserve">, </w:t>
      </w:r>
      <w:r>
        <w:rPr>
          <w:lang w:val="en-GB"/>
        </w:rPr>
        <w:fldChar w:fldCharType="begin"/>
      </w:r>
      <w:r>
        <w:rPr>
          <w:lang w:val="en-GB"/>
        </w:rPr>
        <w:instrText xml:space="preserve"> ADDIN ZOTERO_ITEM CSL_CITATION {"citationID":"9AAH3bFJ","properties":{"formattedCitation":"(Oldenburg and Li, n.d.)","plainCitation":"(Oldenburg and Li, n.d.)","noteIndex":0},"citationItems":[{"id":414,"uris":["http://zotero.org/users/6471105/items/FBEDDL6C"],"uri":["http://zotero.org/users/6471105/items/FBEDDL6C"],"itemData":{"id":414,"type":"article-journal","abstract":"We present two methods for inverting surface gravity data to recover a 3-D distribution of density contrast. In the ﬁrst method, we transform the gravity data into pseudomagnetic data via Poisson’s relation and carry out the inversion using a 3-D magnetic inversion algorithm. In the second, we invert the gravity data directly to recover a minimum structure model. In both approaches, the earth is modeled by using a large number of rectangular cells of constant density, and the ﬁnal density distribution is obtained by minimizing a model objective function subject to ﬁtting the observed data. The model objective function has the ﬂexibility to incorporate prior information and thus the constructed model not only ﬁts the data but also agrees with additional geophysical and geological constraints. We apply a depth weighting in the objective function to counteract the natural decay of the kernels so that the inversion yields depth information. Applications of the algorithms to synthetic and ﬁeld data produce density models representative of true structures. Our results have shown that the inversion of gravity data with a properly designed objective function can yield geologically meaningful information.","language":"en","page":"11","source":"Zotero","title":"3-D inversion of gravity data","author":[{"family":"Oldenburg","given":"D W"},{"family":"Li","given":"Y"}]}}],"schema":"https://github.com/citation-style-language/schema/raw/master/csl-citation.json"} </w:instrText>
      </w:r>
      <w:r>
        <w:rPr>
          <w:lang w:val="en-GB"/>
        </w:rPr>
        <w:fldChar w:fldCharType="separate"/>
      </w:r>
      <w:r w:rsidRPr="007D2FAC">
        <w:rPr>
          <w:rFonts w:cs="Times"/>
        </w:rPr>
        <w:t>(Oldenburg and Li, n.d.)</w:t>
      </w:r>
      <w:r>
        <w:rPr>
          <w:lang w:val="en-GB"/>
        </w:rPr>
        <w:fldChar w:fldCharType="end"/>
      </w:r>
    </w:p>
    <w:p w14:paraId="16BD8BC4" w14:textId="41924B0F" w:rsidR="007332C7" w:rsidRDefault="007332C7" w:rsidP="007332C7">
      <w:pPr>
        <w:spacing w:line="360" w:lineRule="auto"/>
        <w:rPr>
          <w:lang w:val="en-GB"/>
        </w:rPr>
      </w:pPr>
    </w:p>
    <w:p w14:paraId="245649E7" w14:textId="39E33329" w:rsidR="007332C7" w:rsidRDefault="007332C7" w:rsidP="007332C7">
      <w:pPr>
        <w:pStyle w:val="BodyText"/>
        <w:rPr>
          <w:u w:val="single"/>
        </w:rPr>
      </w:pPr>
      <w:r w:rsidRPr="007332C7">
        <w:rPr>
          <w:u w:val="single"/>
        </w:rPr>
        <w:t>Image appraisal and experimental design</w:t>
      </w:r>
      <w:r>
        <w:rPr>
          <w:u w:val="single"/>
        </w:rPr>
        <w:t xml:space="preserve"> in MALM</w:t>
      </w:r>
    </w:p>
    <w:p w14:paraId="2F7883C5" w14:textId="7B1EA687" w:rsidR="007332C7" w:rsidRDefault="007332C7" w:rsidP="007332C7">
      <w:pPr>
        <w:pStyle w:val="ListParagraph"/>
        <w:numPr>
          <w:ilvl w:val="0"/>
          <w:numId w:val="33"/>
        </w:numPr>
        <w:spacing w:line="360" w:lineRule="auto"/>
        <w:rPr>
          <w:lang w:val="en-GB"/>
        </w:rPr>
      </w:pPr>
      <w:r>
        <w:rPr>
          <w:lang w:val="en-GB"/>
        </w:rPr>
        <w:fldChar w:fldCharType="begin"/>
      </w:r>
      <w:r>
        <w:rPr>
          <w:lang w:val="en-GB"/>
        </w:rPr>
        <w:instrText xml:space="preserve"> ADDIN ZOTERO_ITEM CSL_CITATION {"citationID":"zu8miQI7","properties":{"formattedCitation":"(Wagner, 2016)","plainCitation":"(Wagner, 2016)","noteIndex":0},"citationItems":[{"id":492,"uris":["http://zotero.org/users/6471105/items/ADHNJ3S8"],"uri":["http://zotero.org/users/6471105/items/ADHNJ3S8"],"itemData":{"id":492,"type":"thesis","language":"en","note":"dimensions: 1 Band\nmedium: application/pdf\npage: 1 Band\nDOI: 10.3929/ETHZ-A-010636965","publisher":"ETH Zurich","source":"DOI.org (Datacite)","title":"New developments in electrical resistivity imaging with applications to geological CO₂ storage","URL":"http://hdl.handle.net/20.500.11850/116422","author":[{"family":"Wagner","given":"Florian M."}],"accessed":{"date-parts":[["2020",5,13]]},"issued":{"date-parts":[["2016"]]}}}],"schema":"https://github.com/citation-style-language/schema/raw/master/csl-citation.json"} </w:instrText>
      </w:r>
      <w:r>
        <w:rPr>
          <w:lang w:val="en-GB"/>
        </w:rPr>
        <w:fldChar w:fldCharType="separate"/>
      </w:r>
      <w:r w:rsidRPr="007332C7">
        <w:rPr>
          <w:rFonts w:cs="Times"/>
        </w:rPr>
        <w:t>(Wagner, 2016)</w:t>
      </w:r>
      <w:r>
        <w:rPr>
          <w:lang w:val="en-GB"/>
        </w:rPr>
        <w:fldChar w:fldCharType="end"/>
      </w:r>
      <w:r>
        <w:rPr>
          <w:lang w:val="en-GB"/>
        </w:rPr>
        <w:t xml:space="preserve"> discussed experimental design against image appraisal. </w:t>
      </w:r>
    </w:p>
    <w:p w14:paraId="61E77623" w14:textId="10964EE1" w:rsidR="00EA27F5" w:rsidRDefault="000775BA" w:rsidP="007332C7">
      <w:pPr>
        <w:pStyle w:val="ListParagraph"/>
        <w:numPr>
          <w:ilvl w:val="0"/>
          <w:numId w:val="33"/>
        </w:numPr>
        <w:spacing w:line="360" w:lineRule="auto"/>
        <w:rPr>
          <w:lang w:val="en-GB"/>
        </w:rPr>
      </w:pPr>
      <w:r>
        <w:rPr>
          <w:lang w:val="en-GB"/>
        </w:rPr>
        <w:fldChar w:fldCharType="begin"/>
      </w:r>
      <w:r>
        <w:rPr>
          <w:lang w:val="en-GB"/>
        </w:rPr>
        <w:instrText xml:space="preserve"> ADDIN ZOTERO_ITEM CSL_CITATION {"citationID":"noh8jEMQ","properties":{"formattedCitation":"(Ronczka et al., 2015)","plainCitation":"(Ronczka et al., 2015)","noteIndex":0},"citationItems":[{"id":494,"uris":["http://zotero.org/users/6471105/items/WQ2DJVWS"],"uri":["http://zotero.org/users/6471105/items/WQ2DJVWS"],"itemData":{"id":494,"type":"article-journal","container-title":"GEOPHYSICS","DOI":"10.1190/geo2014-0551.1","ISSN":"0016-8033, 1942-2156","issue":"6","journalAbbreviation":"GEOPHYSICS","language":"en","page":"E317-E328","source":"DOI.org (Crossref)","title":"Numerical study of long-electrode electric resistivity tomography — Accuracy, sensitivity, and resolution","volume":"80","author":[{"family":"Ronczka","given":"Mathias"},{"family":"Rücker","given":"Carsten"},{"family":"Günther","given":"Thomas"}],"issued":{"date-parts":[["2015",11]]}}}],"schema":"https://github.com/citation-style-language/schema/raw/master/csl-citation.json"} </w:instrText>
      </w:r>
      <w:r>
        <w:rPr>
          <w:lang w:val="en-GB"/>
        </w:rPr>
        <w:fldChar w:fldCharType="separate"/>
      </w:r>
      <w:r w:rsidRPr="000775BA">
        <w:rPr>
          <w:rFonts w:cs="Times"/>
        </w:rPr>
        <w:t>(Ronczka et al., 2015)</w:t>
      </w:r>
      <w:r>
        <w:rPr>
          <w:lang w:val="en-GB"/>
        </w:rPr>
        <w:fldChar w:fldCharType="end"/>
      </w:r>
    </w:p>
    <w:p w14:paraId="715CBBBE" w14:textId="462A306D" w:rsidR="00465E57" w:rsidRDefault="00465E57" w:rsidP="007332C7">
      <w:pPr>
        <w:pStyle w:val="ListParagraph"/>
        <w:numPr>
          <w:ilvl w:val="0"/>
          <w:numId w:val="33"/>
        </w:numPr>
        <w:spacing w:line="360" w:lineRule="auto"/>
        <w:rPr>
          <w:lang w:val="en-GB"/>
        </w:rPr>
      </w:pPr>
      <w:r>
        <w:rPr>
          <w:lang w:val="en-GB"/>
        </w:rPr>
        <w:t xml:space="preserve">How to use jacobian matrice to interpret sensitivity of model parameters </w:t>
      </w:r>
      <w:r w:rsidR="001A79F2">
        <w:rPr>
          <w:lang w:val="en-GB"/>
        </w:rPr>
        <w:t>(see eq. 5.20 from Binley and Kemna 2005)</w:t>
      </w:r>
    </w:p>
    <w:p w14:paraId="31CAAC87" w14:textId="77777777" w:rsidR="007332C7" w:rsidRDefault="007332C7" w:rsidP="007332C7">
      <w:pPr>
        <w:pStyle w:val="BodyText"/>
        <w:rPr>
          <w:lang w:val="en-GB"/>
        </w:rPr>
      </w:pPr>
    </w:p>
    <w:p w14:paraId="0BFF09F2" w14:textId="02D768E5" w:rsidR="0084391D" w:rsidRPr="0098558D" w:rsidRDefault="00544CDA" w:rsidP="0098558D">
      <w:pPr>
        <w:pStyle w:val="Subsectionheading"/>
      </w:pPr>
      <w:r w:rsidRPr="0098558D">
        <w:lastRenderedPageBreak/>
        <w:t>Background</w:t>
      </w:r>
    </w:p>
    <w:p w14:paraId="2E9DCAFC" w14:textId="77777777" w:rsidR="0084391D" w:rsidRPr="0084391D" w:rsidRDefault="00544CDA" w:rsidP="009D6896">
      <w:pPr>
        <w:pStyle w:val="Subsectionheading"/>
      </w:pPr>
      <w:r w:rsidRPr="0084391D">
        <w:t>Potential of MALM</w:t>
      </w:r>
      <w:r w:rsidR="00672853" w:rsidRPr="0084391D">
        <w:t xml:space="preserve"> for environmental studies</w:t>
      </w:r>
    </w:p>
    <w:p w14:paraId="26D961A9" w14:textId="77777777" w:rsidR="0084391D" w:rsidRPr="0098558D" w:rsidRDefault="00544CDA" w:rsidP="0098558D">
      <w:pPr>
        <w:pStyle w:val="Subsectionheading"/>
      </w:pPr>
      <w:r w:rsidRPr="0098558D">
        <w:t>Existing approaches for MALM inversion</w:t>
      </w:r>
    </w:p>
    <w:p w14:paraId="2ED709F1" w14:textId="1DE7662F" w:rsidR="0084391D" w:rsidRDefault="000B092A" w:rsidP="0084391D">
      <w:pPr>
        <w:pStyle w:val="Sectionheading"/>
      </w:pPr>
      <w:r>
        <w:t>Structure of the code</w:t>
      </w:r>
    </w:p>
    <w:p w14:paraId="7381142F" w14:textId="213E081F" w:rsidR="00F554D0" w:rsidRDefault="00F554D0" w:rsidP="00F554D0">
      <w:pPr>
        <w:pStyle w:val="Subsectionheading"/>
      </w:pPr>
      <w:r w:rsidRPr="0084391D">
        <w:t>Linear formulation of the problem</w:t>
      </w:r>
    </w:p>
    <w:p w14:paraId="63CA5CD5" w14:textId="2A48C804" w:rsidR="00BF0111" w:rsidRPr="00BF0111" w:rsidRDefault="00BF0111" w:rsidP="00BF0111">
      <w:pPr>
        <w:pStyle w:val="Heading3"/>
        <w:shd w:val="clear" w:color="auto" w:fill="FFFFFF"/>
        <w:spacing w:before="0" w:after="0" w:line="315" w:lineRule="atLeast"/>
        <w:rPr>
          <w:rFonts w:ascii="Arial" w:hAnsi="Arial" w:cs="Arial"/>
          <w:b w:val="0"/>
          <w:color w:val="002B36"/>
          <w:sz w:val="29"/>
          <w:szCs w:val="29"/>
          <w:lang w:val="it-IT" w:eastAsia="it-IT"/>
        </w:rPr>
      </w:pPr>
      <w:r>
        <w:rPr>
          <w:rFonts w:ascii="Arial" w:hAnsi="Arial" w:cs="Arial"/>
          <w:b w:val="0"/>
          <w:bCs/>
          <w:color w:val="002B36"/>
          <w:sz w:val="29"/>
          <w:szCs w:val="29"/>
        </w:rPr>
        <w:t>drawSparseMatrix pygimli</w:t>
      </w:r>
    </w:p>
    <w:p w14:paraId="111DEBE7" w14:textId="6A93AD85" w:rsidR="00B960BB" w:rsidRDefault="00B960BB" w:rsidP="009D6896">
      <w:pPr>
        <w:pStyle w:val="Subsectionheading"/>
      </w:pPr>
      <w:r>
        <w:t>Inversions routines</w:t>
      </w:r>
    </w:p>
    <w:p w14:paraId="3E74B995" w14:textId="7FFB972E" w:rsidR="00B960BB" w:rsidRDefault="00B960BB" w:rsidP="00B960BB">
      <w:pPr>
        <w:rPr>
          <w:b/>
        </w:rPr>
      </w:pPr>
      <w:r w:rsidRPr="00B960BB">
        <w:rPr>
          <w:b/>
        </w:rPr>
        <w:t>Data and model misfit</w:t>
      </w:r>
    </w:p>
    <w:p w14:paraId="71E3BE56" w14:textId="0249B269" w:rsidR="004824E6" w:rsidRDefault="004824E6" w:rsidP="004824E6">
      <w:pPr>
        <w:pStyle w:val="BodyText"/>
      </w:pPr>
    </w:p>
    <w:p w14:paraId="604E2947" w14:textId="2DD7B35F" w:rsidR="004824E6" w:rsidRDefault="004824E6" w:rsidP="004824E6">
      <w:pPr>
        <w:pStyle w:val="BodyText"/>
      </w:pPr>
      <w:r>
        <w:t>Smoothness</w:t>
      </w:r>
    </w:p>
    <w:p w14:paraId="47091A34" w14:textId="426D9EBC" w:rsidR="004824E6" w:rsidRDefault="004824E6" w:rsidP="004824E6">
      <w:pPr>
        <w:pStyle w:val="BodyText"/>
      </w:pPr>
      <w:r>
        <w:t xml:space="preserve">Smallness </w:t>
      </w:r>
    </w:p>
    <w:p w14:paraId="026F7222" w14:textId="26569EF3" w:rsidR="004824E6" w:rsidRDefault="004824E6" w:rsidP="004824E6">
      <w:pPr>
        <w:pStyle w:val="BodyText"/>
      </w:pPr>
      <w:r>
        <w:t>Anisotropy</w:t>
      </w:r>
    </w:p>
    <w:p w14:paraId="641C8C11" w14:textId="77777777" w:rsidR="004824E6" w:rsidRPr="004824E6" w:rsidRDefault="004824E6" w:rsidP="004824E6">
      <w:pPr>
        <w:pStyle w:val="BodyText"/>
      </w:pPr>
    </w:p>
    <w:p w14:paraId="2E4D03CE" w14:textId="09F58AF0" w:rsidR="00B960BB" w:rsidRPr="00B960BB" w:rsidRDefault="00B960BB" w:rsidP="00B960BB">
      <w:pPr>
        <w:rPr>
          <w:b/>
        </w:rPr>
      </w:pPr>
      <w:r w:rsidRPr="00B960BB">
        <w:rPr>
          <w:b/>
        </w:rPr>
        <w:t>Optimization methods</w:t>
      </w:r>
    </w:p>
    <w:p w14:paraId="57ED11E3" w14:textId="1F3F4BAE" w:rsidR="0084391D" w:rsidRDefault="00FE47FA" w:rsidP="009D6896">
      <w:pPr>
        <w:pStyle w:val="Subsectionheading"/>
      </w:pPr>
      <w:r w:rsidRPr="0084391D">
        <w:lastRenderedPageBreak/>
        <w:t>Model appraisal and uncertainties</w:t>
      </w:r>
    </w:p>
    <w:p w14:paraId="5A471EDC" w14:textId="3A4FE6B6" w:rsidR="00D65D08" w:rsidRPr="0084391D" w:rsidRDefault="00D65D08" w:rsidP="00D65D08">
      <w:pPr>
        <w:pStyle w:val="Subsectionheading"/>
      </w:pPr>
      <w:r>
        <w:t>Simple implementation within Resipy</w:t>
      </w:r>
    </w:p>
    <w:p w14:paraId="64CC7912" w14:textId="77777777" w:rsidR="0084391D" w:rsidRDefault="000B092A" w:rsidP="0084391D">
      <w:pPr>
        <w:pStyle w:val="Sectionheading"/>
      </w:pPr>
      <w:r>
        <w:t>Applications</w:t>
      </w:r>
    </w:p>
    <w:p w14:paraId="18647959" w14:textId="3FB11DB8" w:rsidR="004824E6" w:rsidRDefault="004824E6" w:rsidP="004824E6">
      <w:pPr>
        <w:pStyle w:val="Subsectionheading"/>
      </w:pPr>
      <w:r>
        <w:t>Initial model m0 estimation</w:t>
      </w:r>
    </w:p>
    <w:p w14:paraId="5DA7FDB9" w14:textId="3C3464E7" w:rsidR="004824E6" w:rsidRDefault="004824E6" w:rsidP="004824E6">
      <w:pPr>
        <w:pStyle w:val="Subsectionheading"/>
      </w:pPr>
      <w:r>
        <w:t>TDIP inversion</w:t>
      </w:r>
    </w:p>
    <w:p w14:paraId="410FC982" w14:textId="51FFEEFC" w:rsidR="00D65D08" w:rsidRPr="00D65D08" w:rsidRDefault="00D65D08" w:rsidP="00D65D08">
      <w:pPr>
        <w:pStyle w:val="Sectionheading"/>
        <w:numPr>
          <w:ilvl w:val="0"/>
          <w:numId w:val="0"/>
        </w:numPr>
        <w:ind w:left="432" w:hanging="432"/>
        <w:rPr>
          <w:b w:val="0"/>
          <w:bCs/>
        </w:rPr>
      </w:pPr>
      <w:r w:rsidRPr="00D65D08">
        <w:rPr>
          <w:b w:val="0"/>
          <w:bCs/>
        </w:rPr>
        <w:t>Relaxation of Wr</w:t>
      </w:r>
    </w:p>
    <w:p w14:paraId="3F81B537" w14:textId="4123B197" w:rsidR="00E77B95" w:rsidRDefault="00E77B95" w:rsidP="003276D3">
      <w:pPr>
        <w:pStyle w:val="Subsectionheading"/>
      </w:pPr>
      <w:r w:rsidRPr="00E77B95">
        <w:t xml:space="preserve">Time-lapse </w:t>
      </w:r>
      <w:r w:rsidR="009609E9">
        <w:t>inversion</w:t>
      </w:r>
    </w:p>
    <w:p w14:paraId="3EE53814" w14:textId="0631BBD9" w:rsidR="003276D3" w:rsidRDefault="003276D3" w:rsidP="003276D3">
      <w:pPr>
        <w:pStyle w:val="Sectionheading"/>
      </w:pPr>
      <w:r>
        <w:t>Case studies</w:t>
      </w:r>
    </w:p>
    <w:p w14:paraId="73209054" w14:textId="3005B49E" w:rsidR="00B960BB" w:rsidRDefault="00B960BB" w:rsidP="00B960BB">
      <w:pPr>
        <w:pStyle w:val="Subsectionheading"/>
      </w:pPr>
      <w:r>
        <w:t>Impact of ??</w:t>
      </w:r>
    </w:p>
    <w:p w14:paraId="210D5846" w14:textId="7C4AF08F" w:rsidR="003276D3" w:rsidRDefault="003276D3" w:rsidP="003276D3">
      <w:pPr>
        <w:pStyle w:val="Subsectionheading"/>
      </w:pPr>
      <w:r w:rsidRPr="0084391D">
        <w:t>Case of root system imaging</w:t>
      </w:r>
    </w:p>
    <w:p w14:paraId="15808A71" w14:textId="77777777" w:rsidR="003276D3" w:rsidRDefault="003276D3" w:rsidP="003276D3">
      <w:pPr>
        <w:pStyle w:val="Subsectionheading"/>
      </w:pPr>
      <w:r w:rsidRPr="0084391D">
        <w:t>Case of landfill leakage</w:t>
      </w:r>
    </w:p>
    <w:p w14:paraId="13CA392F" w14:textId="6C937ACA" w:rsidR="00672853" w:rsidRPr="003B3D54" w:rsidRDefault="00672853" w:rsidP="00672853">
      <w:pPr>
        <w:pStyle w:val="Sectionheading"/>
      </w:pPr>
      <w:r>
        <w:t>Conclusion</w:t>
      </w:r>
    </w:p>
    <w:p w14:paraId="05CB68A0" w14:textId="67798063" w:rsidR="003B3D54" w:rsidRDefault="003B3D54" w:rsidP="00271769">
      <w:pPr>
        <w:pStyle w:val="HeaderNonumbers"/>
      </w:pPr>
      <w:r w:rsidRPr="00271769">
        <w:t>Acknowledgements</w:t>
      </w:r>
    </w:p>
    <w:p w14:paraId="4B45AB05" w14:textId="614DB14E" w:rsidR="002E18DD" w:rsidRDefault="000B092A" w:rsidP="006C4038">
      <w:pPr>
        <w:spacing w:line="360" w:lineRule="auto"/>
        <w:ind w:firstLine="230"/>
        <w:rPr>
          <w:lang w:val="en-GB"/>
        </w:rPr>
      </w:pPr>
      <w:bookmarkStart w:id="6" w:name="OLE_LINK20"/>
      <w:r w:rsidRPr="000B092A">
        <w:rPr>
          <w:lang w:val="en-GB"/>
        </w:rPr>
        <w:t>This project has received funding from the European Union’s Horizon 2020 research and innovation programme under the Marie Sklodowska-Curie grant agreement No 842922</w:t>
      </w:r>
      <w:bookmarkEnd w:id="6"/>
    </w:p>
    <w:p w14:paraId="7C97DC0B" w14:textId="4ACC82C9" w:rsidR="000B092A" w:rsidRDefault="000B092A" w:rsidP="006C4038">
      <w:pPr>
        <w:spacing w:line="360" w:lineRule="auto"/>
        <w:ind w:firstLine="230"/>
        <w:rPr>
          <w:lang w:val="en-GB"/>
        </w:rPr>
      </w:pPr>
    </w:p>
    <w:p w14:paraId="0C5A25F5" w14:textId="0ADE6132" w:rsidR="000B092A" w:rsidRDefault="000B092A" w:rsidP="000B092A">
      <w:pPr>
        <w:pStyle w:val="HeaderNonumbers"/>
      </w:pPr>
      <w:r>
        <w:lastRenderedPageBreak/>
        <w:t>Figures</w:t>
      </w:r>
    </w:p>
    <w:p w14:paraId="10437CBB" w14:textId="7164E988" w:rsidR="0098558D" w:rsidRDefault="0059263C" w:rsidP="00D4352C">
      <w:pPr>
        <w:pStyle w:val="HeaderNonumbers"/>
        <w:jc w:val="center"/>
      </w:pPr>
      <w:r>
        <w:rPr>
          <w:noProof/>
        </w:rPr>
        <w:drawing>
          <wp:inline distT="0" distB="0" distL="0" distR="0" wp14:anchorId="0E5BEEB3" wp14:editId="4DAB0781">
            <wp:extent cx="2163271" cy="21526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7601" cy="2156959"/>
                    </a:xfrm>
                    <a:prstGeom prst="rect">
                      <a:avLst/>
                    </a:prstGeom>
                  </pic:spPr>
                </pic:pic>
              </a:graphicData>
            </a:graphic>
          </wp:inline>
        </w:drawing>
      </w:r>
      <w:commentRangeStart w:id="7"/>
      <w:r>
        <w:rPr>
          <w:noProof/>
        </w:rPr>
        <w:drawing>
          <wp:inline distT="0" distB="0" distL="0" distR="0" wp14:anchorId="7AF2E1DC" wp14:editId="5FBB7FA1">
            <wp:extent cx="1991303" cy="162409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1519" cy="1640586"/>
                    </a:xfrm>
                    <a:prstGeom prst="rect">
                      <a:avLst/>
                    </a:prstGeom>
                  </pic:spPr>
                </pic:pic>
              </a:graphicData>
            </a:graphic>
          </wp:inline>
        </w:drawing>
      </w:r>
      <w:commentRangeEnd w:id="7"/>
      <w:r w:rsidR="00CB6E2C">
        <w:rPr>
          <w:rStyle w:val="CommentReference"/>
          <w:b w:val="0"/>
          <w:lang w:val="en-US"/>
        </w:rPr>
        <w:commentReference w:id="7"/>
      </w:r>
    </w:p>
    <w:p w14:paraId="739AF53E" w14:textId="259A782E" w:rsidR="0098558D" w:rsidRDefault="0098558D" w:rsidP="0098558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model appraisal and uncertainties </w:t>
      </w:r>
    </w:p>
    <w:p w14:paraId="23256AED" w14:textId="77777777" w:rsidR="0098558D" w:rsidRPr="0098558D" w:rsidRDefault="0098558D" w:rsidP="000B092A">
      <w:pPr>
        <w:pStyle w:val="HeaderNonumbers"/>
        <w:rPr>
          <w:lang w:val="en-US"/>
        </w:rPr>
      </w:pPr>
    </w:p>
    <w:p w14:paraId="30354957" w14:textId="77777777" w:rsidR="000B092A" w:rsidRDefault="000B092A" w:rsidP="00D4352C">
      <w:pPr>
        <w:pStyle w:val="HeaderNonumbers"/>
        <w:jc w:val="center"/>
      </w:pPr>
      <w:r>
        <w:rPr>
          <w:noProof/>
        </w:rPr>
        <w:drawing>
          <wp:inline distT="0" distB="0" distL="0" distR="0" wp14:anchorId="0234BAAC" wp14:editId="1B9BA306">
            <wp:extent cx="4397375" cy="2334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7375" cy="2334461"/>
                    </a:xfrm>
                    <a:prstGeom prst="rect">
                      <a:avLst/>
                    </a:prstGeom>
                  </pic:spPr>
                </pic:pic>
              </a:graphicData>
            </a:graphic>
          </wp:inline>
        </w:drawing>
      </w:r>
    </w:p>
    <w:p w14:paraId="58D8E861" w14:textId="31EDC8C8" w:rsidR="00D4352C" w:rsidRDefault="000B092A" w:rsidP="00D4352C">
      <w:pPr>
        <w:pStyle w:val="Caption"/>
        <w:jc w:val="center"/>
      </w:pPr>
      <w:r>
        <w:t xml:space="preserve">Figure </w:t>
      </w:r>
      <w:r>
        <w:fldChar w:fldCharType="begin"/>
      </w:r>
      <w:r>
        <w:instrText xml:space="preserve"> SEQ Figure \* ARABIC </w:instrText>
      </w:r>
      <w:r>
        <w:fldChar w:fldCharType="separate"/>
      </w:r>
      <w:r w:rsidR="0098558D">
        <w:rPr>
          <w:noProof/>
        </w:rPr>
        <w:t>2</w:t>
      </w:r>
      <w:r>
        <w:fldChar w:fldCharType="end"/>
      </w:r>
      <w:r>
        <w:t xml:space="preserve">: </w:t>
      </w:r>
      <w:r w:rsidRPr="000B092A">
        <w:t xml:space="preserve">application </w:t>
      </w:r>
      <w:r w:rsidR="00672853">
        <w:t xml:space="preserve">of MALM </w:t>
      </w:r>
      <w:r w:rsidRPr="000B092A">
        <w:t xml:space="preserve">on </w:t>
      </w:r>
      <w:r w:rsidR="00672853">
        <w:t>plants</w:t>
      </w:r>
      <w:r w:rsidR="006978E1">
        <w:t xml:space="preserve"> (ref Mary et al. 2020)</w:t>
      </w:r>
      <w:r w:rsidR="00672853">
        <w:t xml:space="preserve"> and identifications of active roots areas after current inversion. The figure shows (a) the current distribution aftera single-source injection into the soil, (b) the current distribution for a stem injection. </w:t>
      </w:r>
      <w:r w:rsidR="00D4352C">
        <w:br w:type="page"/>
      </w:r>
      <w:r w:rsidR="00D4352C">
        <w:rPr>
          <w:noProof/>
        </w:rPr>
        <w:lastRenderedPageBreak/>
        <w:drawing>
          <wp:inline distT="0" distB="0" distL="0" distR="0" wp14:anchorId="7880AECC" wp14:editId="7BBEC9F5">
            <wp:extent cx="1904033" cy="2154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5098"/>
                    <a:stretch/>
                  </pic:blipFill>
                  <pic:spPr bwMode="auto">
                    <a:xfrm>
                      <a:off x="0" y="0"/>
                      <a:ext cx="1921334" cy="2174398"/>
                    </a:xfrm>
                    <a:prstGeom prst="rect">
                      <a:avLst/>
                    </a:prstGeom>
                    <a:noFill/>
                    <a:ln>
                      <a:noFill/>
                    </a:ln>
                    <a:extLst>
                      <a:ext uri="{53640926-AAD7-44D8-BBD7-CCE9431645EC}">
                        <a14:shadowObscured xmlns:a14="http://schemas.microsoft.com/office/drawing/2010/main"/>
                      </a:ext>
                    </a:extLst>
                  </pic:spPr>
                </pic:pic>
              </a:graphicData>
            </a:graphic>
          </wp:inline>
        </w:drawing>
      </w:r>
    </w:p>
    <w:p w14:paraId="7BCF0A07" w14:textId="55849268" w:rsidR="00D4352C" w:rsidRDefault="00D4352C" w:rsidP="00D4352C">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voltage distribution from field acquisition </w:t>
      </w:r>
    </w:p>
    <w:p w14:paraId="07F3DA3B" w14:textId="77777777" w:rsidR="00D4352C" w:rsidRDefault="00D4352C" w:rsidP="00D4352C">
      <w:pPr>
        <w:pStyle w:val="BodyText"/>
      </w:pPr>
    </w:p>
    <w:p w14:paraId="3EB48D7E" w14:textId="3683BE62" w:rsidR="000B092A" w:rsidRDefault="003A3914" w:rsidP="00DB5D9D">
      <w:pPr>
        <w:jc w:val="center"/>
      </w:pPr>
      <w:r>
        <w:rPr>
          <w:noProof/>
        </w:rPr>
        <w:drawing>
          <wp:inline distT="0" distB="0" distL="0" distR="0" wp14:anchorId="13F30962" wp14:editId="62188904">
            <wp:extent cx="2488410" cy="1865943"/>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3361" cy="1877154"/>
                    </a:xfrm>
                    <a:prstGeom prst="rect">
                      <a:avLst/>
                    </a:prstGeom>
                    <a:noFill/>
                    <a:ln>
                      <a:noFill/>
                    </a:ln>
                  </pic:spPr>
                </pic:pic>
              </a:graphicData>
            </a:graphic>
          </wp:inline>
        </w:drawing>
      </w:r>
      <w:r>
        <w:rPr>
          <w:noProof/>
        </w:rPr>
        <w:drawing>
          <wp:inline distT="0" distB="0" distL="0" distR="0" wp14:anchorId="2231BE3D" wp14:editId="7FB05E57">
            <wp:extent cx="1181755" cy="19292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34976" t="28625" r="33995" b="3860"/>
                    <a:stretch/>
                  </pic:blipFill>
                  <pic:spPr bwMode="auto">
                    <a:xfrm>
                      <a:off x="0" y="0"/>
                      <a:ext cx="1198665" cy="1956876"/>
                    </a:xfrm>
                    <a:prstGeom prst="rect">
                      <a:avLst/>
                    </a:prstGeom>
                    <a:noFill/>
                    <a:ln>
                      <a:noFill/>
                    </a:ln>
                    <a:extLst>
                      <a:ext uri="{53640926-AAD7-44D8-BBD7-CCE9431645EC}">
                        <a14:shadowObscured xmlns:a14="http://schemas.microsoft.com/office/drawing/2010/main"/>
                      </a:ext>
                    </a:extLst>
                  </pic:spPr>
                </pic:pic>
              </a:graphicData>
            </a:graphic>
          </wp:inline>
        </w:drawing>
      </w:r>
    </w:p>
    <w:p w14:paraId="7FC6BB91" w14:textId="1FC3B861" w:rsidR="000B092A" w:rsidRDefault="000B092A" w:rsidP="00DB5D9D">
      <w:pPr>
        <w:keepNext/>
        <w:jc w:val="center"/>
      </w:pPr>
    </w:p>
    <w:p w14:paraId="0C84E92B" w14:textId="77777777" w:rsidR="00D4352C" w:rsidRDefault="000B092A" w:rsidP="000B092A">
      <w:pPr>
        <w:pStyle w:val="Caption"/>
      </w:pPr>
      <w:r>
        <w:t xml:space="preserve">Figure </w:t>
      </w:r>
      <w:r>
        <w:fldChar w:fldCharType="begin"/>
      </w:r>
      <w:r>
        <w:instrText xml:space="preserve"> SEQ Figure \* ARABIC </w:instrText>
      </w:r>
      <w:r>
        <w:fldChar w:fldCharType="separate"/>
      </w:r>
      <w:r w:rsidR="00D4352C">
        <w:rPr>
          <w:noProof/>
        </w:rPr>
        <w:t>4</w:t>
      </w:r>
      <w:r>
        <w:fldChar w:fldCharType="end"/>
      </w:r>
      <w:r>
        <w:t>: A</w:t>
      </w:r>
      <w:r w:rsidRPr="000B092A">
        <w:t>pplication</w:t>
      </w:r>
      <w:r>
        <w:t xml:space="preserve"> of the algorithm</w:t>
      </w:r>
      <w:r w:rsidRPr="000B092A">
        <w:t xml:space="preserve"> on a 3d landfill leakage (Landfill Porto Marghera). </w:t>
      </w:r>
      <w:r w:rsidR="00DB5D9D">
        <w:t>(a) initial m</w:t>
      </w:r>
      <w:r w:rsidR="008508CB">
        <w:t>ap of resistivity</w:t>
      </w:r>
      <w:r w:rsidR="00DB5D9D">
        <w:t xml:space="preserve"> showing the </w:t>
      </w:r>
      <w:r w:rsidR="008508CB">
        <w:t>landfill</w:t>
      </w:r>
      <w:r w:rsidR="00DB5D9D">
        <w:t xml:space="preserve"> delineation</w:t>
      </w:r>
      <w:r w:rsidR="008508CB">
        <w:t xml:space="preserve"> and</w:t>
      </w:r>
      <w:r w:rsidR="00DB5D9D">
        <w:t xml:space="preserve"> the presence of a hole</w:t>
      </w:r>
      <w:r w:rsidR="008508CB">
        <w:t xml:space="preserve"> in the liner</w:t>
      </w:r>
      <w:r w:rsidR="00DB5D9D">
        <w:t>. (b) result of potential field</w:t>
      </w:r>
      <w:r w:rsidR="008508CB">
        <w:t xml:space="preserve"> u</w:t>
      </w:r>
      <w:r w:rsidR="00DB5D9D">
        <w:t xml:space="preserve"> for the MALM simulation </w:t>
      </w:r>
    </w:p>
    <w:p w14:paraId="1A81E851" w14:textId="77777777" w:rsidR="00D4352C" w:rsidRDefault="00D4352C" w:rsidP="000B092A">
      <w:pPr>
        <w:pStyle w:val="Caption"/>
      </w:pPr>
    </w:p>
    <w:p w14:paraId="779FAC66" w14:textId="77777777" w:rsidR="00D4352C" w:rsidRDefault="00D4352C" w:rsidP="000B092A">
      <w:pPr>
        <w:pStyle w:val="Caption"/>
      </w:pPr>
    </w:p>
    <w:p w14:paraId="55B72EE6" w14:textId="77777777" w:rsidR="00D4352C" w:rsidRDefault="00D4352C" w:rsidP="000B092A">
      <w:pPr>
        <w:pStyle w:val="Caption"/>
      </w:pPr>
    </w:p>
    <w:p w14:paraId="6DB0F873" w14:textId="77777777" w:rsidR="00D4352C" w:rsidRDefault="00D4352C" w:rsidP="000B092A">
      <w:pPr>
        <w:pStyle w:val="Caption"/>
      </w:pPr>
    </w:p>
    <w:p w14:paraId="26221985" w14:textId="77777777" w:rsidR="00D4352C" w:rsidRDefault="00D4352C" w:rsidP="000B092A">
      <w:pPr>
        <w:pStyle w:val="Caption"/>
      </w:pPr>
    </w:p>
    <w:p w14:paraId="44FFF5E0" w14:textId="13E49426" w:rsidR="00D4352C" w:rsidRDefault="00D4352C" w:rsidP="00D4352C">
      <w:pPr>
        <w:pStyle w:val="Caption"/>
      </w:pPr>
      <w:r>
        <w:t xml:space="preserve">Figure </w:t>
      </w:r>
      <w:r>
        <w:fldChar w:fldCharType="begin"/>
      </w:r>
      <w:r>
        <w:instrText xml:space="preserve"> SEQ Figure \* ARABIC </w:instrText>
      </w:r>
      <w:r>
        <w:fldChar w:fldCharType="separate"/>
      </w:r>
      <w:r>
        <w:rPr>
          <w:noProof/>
        </w:rPr>
        <w:t>5</w:t>
      </w:r>
      <w:r>
        <w:fldChar w:fldCharType="end"/>
      </w:r>
      <w:r>
        <w:t>: A</w:t>
      </w:r>
      <w:r w:rsidRPr="000B092A">
        <w:t>pplication</w:t>
      </w:r>
      <w:r>
        <w:t xml:space="preserve"> of the algorithm</w:t>
      </w:r>
      <w:r w:rsidRPr="000B092A">
        <w:t xml:space="preserve"> on a 3d landfill leakage (Landfill Porto Marghera). </w:t>
      </w:r>
      <w:r>
        <w:t xml:space="preserve">Current density distribution: left without anomaly, right with anomaly. </w:t>
      </w:r>
    </w:p>
    <w:p w14:paraId="3CA32355" w14:textId="249918CF" w:rsidR="00DB5D9D" w:rsidRDefault="00DB5D9D">
      <w:pPr>
        <w:ind w:firstLine="0"/>
        <w:jc w:val="left"/>
      </w:pPr>
      <w:r>
        <w:br w:type="page"/>
      </w:r>
    </w:p>
    <w:p w14:paraId="4EE1BF5D" w14:textId="61DC15F8" w:rsidR="00631E8B" w:rsidRDefault="00631E8B" w:rsidP="00A02D09">
      <w:pPr>
        <w:ind w:firstLine="0"/>
        <w:jc w:val="left"/>
        <w:rPr>
          <w:szCs w:val="24"/>
        </w:rPr>
        <w:sectPr w:rsidR="00631E8B" w:rsidSect="00D4352C">
          <w:footerReference w:type="first" r:id="rId18"/>
          <w:type w:val="continuous"/>
          <w:pgSz w:w="11907" w:h="16840" w:code="9"/>
          <w:pgMar w:top="1418" w:right="1134" w:bottom="1134" w:left="1134" w:header="2376" w:footer="1383" w:gutter="0"/>
          <w:lnNumType w:countBy="1" w:restart="continuous"/>
          <w:cols w:space="720"/>
          <w:noEndnote/>
          <w:titlePg/>
          <w:docGrid w:linePitch="272"/>
        </w:sectPr>
      </w:pPr>
    </w:p>
    <w:p w14:paraId="009E94B6" w14:textId="327BF3F4" w:rsidR="00271769" w:rsidRDefault="002E18DD" w:rsidP="002E18DD">
      <w:pPr>
        <w:pStyle w:val="HeaderNonumbers"/>
      </w:pPr>
      <w:r>
        <w:lastRenderedPageBreak/>
        <w:t>References</w:t>
      </w:r>
    </w:p>
    <w:p w14:paraId="5E8F1741" w14:textId="77777777" w:rsidR="002E18DD" w:rsidRPr="00DB124C" w:rsidRDefault="002E18DD" w:rsidP="002E18DD">
      <w:pPr>
        <w:ind w:firstLine="0"/>
        <w:rPr>
          <w:rFonts w:cs="Times"/>
          <w:lang w:val="en-GB"/>
        </w:rPr>
      </w:pPr>
    </w:p>
    <w:p w14:paraId="146454AF" w14:textId="77777777" w:rsidR="000775BA" w:rsidRPr="000775BA" w:rsidRDefault="006179BE" w:rsidP="000775BA">
      <w:pPr>
        <w:pStyle w:val="Bibliography"/>
        <w:rPr>
          <w:rFonts w:ascii="Times New Roman" w:hAnsi="Times New Roman"/>
          <w:sz w:val="24"/>
        </w:rPr>
      </w:pPr>
      <w:r>
        <w:rPr>
          <w:rFonts w:cs="Times"/>
          <w:lang w:val="en-GB"/>
        </w:rPr>
        <w:fldChar w:fldCharType="begin"/>
      </w:r>
      <w:r>
        <w:rPr>
          <w:rFonts w:cs="Times"/>
          <w:lang w:val="en-GB"/>
        </w:rPr>
        <w:instrText xml:space="preserve"> ADDIN ZOTERO_BIBL {"uncited":[],"omitted":[],"custom":[]} CSL_BIBLIOGRAPHY </w:instrText>
      </w:r>
      <w:r>
        <w:rPr>
          <w:rFonts w:cs="Times"/>
          <w:lang w:val="en-GB"/>
        </w:rPr>
        <w:fldChar w:fldCharType="separate"/>
      </w:r>
      <w:r w:rsidR="000775BA" w:rsidRPr="000775BA">
        <w:rPr>
          <w:rFonts w:ascii="Times New Roman" w:hAnsi="Times New Roman"/>
          <w:sz w:val="24"/>
        </w:rPr>
        <w:t>Beasley, C.W., Ward, S.H., n.d. Three‐dimensional mise‐à‐la‐masse modeling applied to mapping fracture zones 16.</w:t>
      </w:r>
    </w:p>
    <w:p w14:paraId="68117219"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Bhattacharya, B.B., Gupta, D., Banerjee, B., Shalivahan, 2001. Mise‐a‐la‐masse survey for an auriferous sulfide deposit. GEOPHYSICS 66, 70–77. https://doi.org/10.1190/1.1444924</w:t>
      </w:r>
    </w:p>
    <w:p w14:paraId="00530F97"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Binley, A., Daily, W., Ramirez, A., 1999. Detecting Leaks from Waste Storage Ponds using Electrical Tomographic Methods 8.</w:t>
      </w:r>
    </w:p>
    <w:p w14:paraId="0D89B38E"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Binley, A., Daily, W., Ramirez, A., 1997. Detecting Leaks from Environmental Barriers Using Electrical Current Imaging. JEEG 2, 11–19. https://doi.org/10.4133/JEEG2.1.11</w:t>
      </w:r>
    </w:p>
    <w:p w14:paraId="76B9FBB1"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Binley, A., Kemna, A., 2005. DC Resistivity and Induced Polarization Methods, in: Rubin, Y., Hubbard, S.S. (Eds.), Hydrogeophysics, Water Science and Technology Library. Springer Netherlands, Dordrecht, pp. 129–156. https://doi.org/10.1007/1-4020-3102-5_5</w:t>
      </w:r>
    </w:p>
    <w:p w14:paraId="57F9AAD8"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Blanchy, G., Saneiyan, S., Boyd, J., McLachlan, P., Binley, A., 2020. ResIPy, an intuitive open source software for complex geoelectrical inversion/modeling. Computers &amp; Geosciences 137, 104423. https://doi.org/10.1016/j.cageo.2020.104423</w:t>
      </w:r>
    </w:p>
    <w:p w14:paraId="201C01F4"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Cella, F., Fedi, M., 2012. Inversion of potential field data using the structural index as weighting function rate decay: Inversion of potential field data. Geophysical Prospecting 60, 313–336. https://doi.org/10.1111/j.1365-2478.2011.00974.x</w:t>
      </w:r>
    </w:p>
    <w:p w14:paraId="6D83AD2D"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Chalikakis, K., Plagnes, V., Guerin, R., Valois, R., Bosch, F.P., 2011. Contribution of geophysical methods to karst-system exploration: an overview. Hydrogeol J 19, 1169–1180. https://doi.org/10.1007/s10040-011-0746-x</w:t>
      </w:r>
    </w:p>
    <w:p w14:paraId="6F9798BF"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Cockett, R., Kang, S., Heagy, L.J., Pidlisecky, A., Oldenburg, D.W., 2015. SimPEG: An open source framework for simulation and gradient based parameter estimation in geophysical applications. Computers &amp; Geosciences 85, 142–154. https://doi.org/10.1016/j.cageo.2015.09.015</w:t>
      </w:r>
    </w:p>
    <w:p w14:paraId="25CBCBE7"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Colucci, P., Darilek, G.T., Laine, D.L., Binley, A., n.d. LOCATING LANDFILL LEAKS COVERED WITH WASTE 5.</w:t>
      </w:r>
    </w:p>
    <w:p w14:paraId="165A21C8"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lang w:val="it-IT"/>
        </w:rPr>
        <w:t xml:space="preserve">De Carlo, L., Perri, M.T., Caputo, M.C., Deiana, R., Vurro, M., Cassiani, G., 2013. </w:t>
      </w:r>
      <w:r w:rsidRPr="000775BA">
        <w:rPr>
          <w:rFonts w:ascii="Times New Roman" w:hAnsi="Times New Roman"/>
          <w:sz w:val="24"/>
        </w:rPr>
        <w:t>Characterization of a dismissed landfill via electrical resistivity tomography and mise-à-la-masse method. Journal of Applied Geophysics 98, 1–10. https://doi.org/10.1016/j.jappgeo.2013.07.010</w:t>
      </w:r>
    </w:p>
    <w:p w14:paraId="1ACEA65D"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de Villiers, G.D., Ridley, K.D., Rodgers, A.D., Boddice, D., 2019. On the use of the profiled singular-function expansion in gravity gradiometry. Journal of Applied Geophysics 170, 103830. https://doi.org/10.1016/j.jappgeo.2019.103830</w:t>
      </w:r>
    </w:p>
    <w:p w14:paraId="04D0F3D0"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Fedi, M., 2007. DEXP: A fast method to determine the depth and the structural index of potential fields sources. GEOPHYSICS 72, I1–I11. https://doi.org/10.1190/1.2399452</w:t>
      </w:r>
    </w:p>
    <w:p w14:paraId="5F26249D" w14:textId="77777777" w:rsidR="000775BA" w:rsidRPr="000775BA" w:rsidRDefault="000775BA" w:rsidP="000775BA">
      <w:pPr>
        <w:pStyle w:val="Bibliography"/>
        <w:rPr>
          <w:rFonts w:ascii="Times New Roman" w:hAnsi="Times New Roman"/>
          <w:sz w:val="24"/>
          <w:lang w:val="fr-FR"/>
        </w:rPr>
      </w:pPr>
      <w:r w:rsidRPr="000775BA">
        <w:rPr>
          <w:rFonts w:ascii="Times New Roman" w:hAnsi="Times New Roman"/>
          <w:sz w:val="24"/>
        </w:rPr>
        <w:t xml:space="preserve">Florio, G., Fedi, M., 2018. Depth estimation from downward continuation: An entropy-based approach to normalized full gradient. </w:t>
      </w:r>
      <w:r w:rsidRPr="000775BA">
        <w:rPr>
          <w:rFonts w:ascii="Times New Roman" w:hAnsi="Times New Roman"/>
          <w:sz w:val="24"/>
          <w:lang w:val="fr-FR"/>
        </w:rPr>
        <w:t>GEOPHYSICS 83, J33–J42. https://doi.org/10.1190/geo2016-0681.1</w:t>
      </w:r>
    </w:p>
    <w:p w14:paraId="555781C3"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lang w:val="fr-FR"/>
        </w:rPr>
        <w:t xml:space="preserve">Guérin, R., Baltassat, J.-M., Boucher, M., Chalikakis, K., Galibert, P.-Y., Girard, J.-F., Plagnes, V., Valois, R., 2009. </w:t>
      </w:r>
      <w:r w:rsidRPr="000775BA">
        <w:rPr>
          <w:rFonts w:ascii="Times New Roman" w:hAnsi="Times New Roman"/>
          <w:sz w:val="24"/>
        </w:rPr>
        <w:t>Geophysical characterisation of karstic networks – Application to the Ouysse system (Poumeyssen, France). Comptes Rendus Geoscience 341, 810–817. https://doi.org/10.1016/j.crte.2009.08.005</w:t>
      </w:r>
    </w:p>
    <w:p w14:paraId="1919F0CE"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Hatanaka, H., Aono, T., Mizunaga, H., Ushijima, K., n.d. Three-Dimensional Modeling and Inversion of the Mise-a-la-masse Data Using a Steel- Casing Borehole 6.</w:t>
      </w:r>
    </w:p>
    <w:p w14:paraId="1337D5F2"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lastRenderedPageBreak/>
        <w:t>Heagy, L.J., 2018. Electromagnetic methods for imaging subsurface injections (PhD Thesis). Electronic Theses and Dissertations (ETDs) 2008+. University of British Columbia. https://doi.org/10.14288/1.0374170</w:t>
      </w:r>
    </w:p>
    <w:p w14:paraId="601766D9"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Ling, C., Revil, A., Abdulsamad, F., Qi, Y., Soueid Ahmed, A., Shi, P., Nicaise, S., Peyras, L., 2019a. Leakage detection of water reservoirs using a Mise-à-la-Masse approach. Journal of Hydrology 572, 51–65. https://doi.org/10.1016/j.jhydrol.2019.02.046</w:t>
      </w:r>
    </w:p>
    <w:p w14:paraId="7CD18D09"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Ling, C., Revil, A., Qi, Y., Abdulsamad, F., Shi, P., Nicaise, S., Peyras, L., 2019b. Application of the Mise-à-la-Masse method to detect the bottom leakage of water reservoirs. Engineering Geology 261, 105272. https://doi.org/10.1016/j.enggeo.2019.105272</w:t>
      </w:r>
    </w:p>
    <w:p w14:paraId="0E1C9C4A" w14:textId="77777777" w:rsidR="000775BA" w:rsidRPr="00BF0111" w:rsidRDefault="000775BA" w:rsidP="000775BA">
      <w:pPr>
        <w:pStyle w:val="Bibliography"/>
        <w:rPr>
          <w:rFonts w:ascii="Times New Roman" w:hAnsi="Times New Roman"/>
          <w:sz w:val="24"/>
        </w:rPr>
      </w:pPr>
      <w:r w:rsidRPr="000775BA">
        <w:rPr>
          <w:rFonts w:ascii="Times New Roman" w:hAnsi="Times New Roman"/>
          <w:sz w:val="24"/>
        </w:rPr>
        <w:t xml:space="preserve">Mary, B., Peruzzo, L., Boaga, J., Cenni, N., Schmutz, M., Wu, Y., Hubbard, S.S., Cassiani, G., 2020. Time-lapse monitoring of root water uptake using electrical resistivity tomography and mise-&amp;amp;#224;-la-masse: a vineyard infiltration experiment. </w:t>
      </w:r>
      <w:r w:rsidRPr="00BF0111">
        <w:rPr>
          <w:rFonts w:ascii="Times New Roman" w:hAnsi="Times New Roman"/>
          <w:sz w:val="24"/>
        </w:rPr>
        <w:t>SOIL 6, 95–114. https://doi.org/10.5194/soil-6-95-2020</w:t>
      </w:r>
    </w:p>
    <w:p w14:paraId="7AA48CD5" w14:textId="77777777" w:rsidR="000775BA" w:rsidRPr="000775BA" w:rsidRDefault="000775BA" w:rsidP="000775BA">
      <w:pPr>
        <w:pStyle w:val="Bibliography"/>
        <w:rPr>
          <w:rFonts w:ascii="Times New Roman" w:hAnsi="Times New Roman"/>
          <w:sz w:val="24"/>
          <w:lang w:val="it-IT"/>
        </w:rPr>
      </w:pPr>
      <w:r w:rsidRPr="00BF0111">
        <w:rPr>
          <w:rFonts w:ascii="Times New Roman" w:hAnsi="Times New Roman"/>
          <w:sz w:val="24"/>
        </w:rPr>
        <w:t xml:space="preserve">Mary, B., Peruzzo, L., Boaga, J., Schmutz, M., Wu, Y., Hubbard, S.S., Cassiani, G., 2018. </w:t>
      </w:r>
      <w:r w:rsidRPr="000775BA">
        <w:rPr>
          <w:rFonts w:ascii="Times New Roman" w:hAnsi="Times New Roman"/>
          <w:sz w:val="24"/>
        </w:rPr>
        <w:t xml:space="preserve">Small-scale characterization of vine plant root water uptake via 3-D electrical resistivity tomography and mise-&amp;amp;#224;-la-masse method. </w:t>
      </w:r>
      <w:r w:rsidRPr="000775BA">
        <w:rPr>
          <w:rFonts w:ascii="Times New Roman" w:hAnsi="Times New Roman"/>
          <w:sz w:val="24"/>
          <w:lang w:val="it-IT"/>
        </w:rPr>
        <w:t>Hydrol. Earth Syst. Sci. 22, 5427–5444. https://doi.org/10.5194/hess-22-5427-2018</w:t>
      </w:r>
    </w:p>
    <w:p w14:paraId="15BBD24D"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lang w:val="it-IT"/>
        </w:rPr>
        <w:t xml:space="preserve">Mary, B., Vanella, D., Consoli, S., Cassiani, G., 2019. </w:t>
      </w:r>
      <w:r w:rsidRPr="000775BA">
        <w:rPr>
          <w:rFonts w:ascii="Times New Roman" w:hAnsi="Times New Roman"/>
          <w:sz w:val="24"/>
        </w:rPr>
        <w:t>Assessing the extent of citrus trees root apparatus under deficit irrigation via multi-method geo-electrical imaging. Sci Rep 9, 9913. https://doi.org/10.1038/s41598-019-46107-w</w:t>
      </w:r>
    </w:p>
    <w:p w14:paraId="617F7E75"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Oldenburg, D.W., Li, Y., n.d. 3-D inversion of gravity data 11.</w:t>
      </w:r>
    </w:p>
    <w:p w14:paraId="732327F7"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Oppliger, G.L., n.d. Three-dimensional terrain corrections for mise-k-la-masse and magnetometric resistivity surveys 12.</w:t>
      </w:r>
    </w:p>
    <w:p w14:paraId="26C12A4A"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Perri, M.T., De Vita, P., Masciale, R., Portoghese, I., Chirico, G.B., Cassiani, G., 2018. Time-lapse Mise-á-la-Masse measurements and modeling for tracer test monitoring in a shallow aquifer. Journal of Hydrology 561, 461–477. https://doi.org/10.1016/j.jhydrol.2017.11.013</w:t>
      </w:r>
    </w:p>
    <w:p w14:paraId="5B802096" w14:textId="77777777" w:rsidR="000775BA" w:rsidRPr="004824E6" w:rsidRDefault="000775BA" w:rsidP="000775BA">
      <w:pPr>
        <w:pStyle w:val="Bibliography"/>
        <w:rPr>
          <w:rFonts w:ascii="Times New Roman" w:hAnsi="Times New Roman"/>
          <w:sz w:val="24"/>
          <w:lang w:val="de-DE"/>
        </w:rPr>
      </w:pPr>
      <w:r w:rsidRPr="000775BA">
        <w:rPr>
          <w:rFonts w:ascii="Times New Roman" w:hAnsi="Times New Roman"/>
          <w:sz w:val="24"/>
        </w:rPr>
        <w:t xml:space="preserve">Ren, Z., Kalscheuer, T., 2020. Uncertainty and Resolution Analysis of 2D and 3D Inversion Models Computed from Geophysical Electromagnetic Data. </w:t>
      </w:r>
      <w:r w:rsidRPr="004824E6">
        <w:rPr>
          <w:rFonts w:ascii="Times New Roman" w:hAnsi="Times New Roman"/>
          <w:sz w:val="24"/>
          <w:lang w:val="de-DE"/>
        </w:rPr>
        <w:t>Surv Geophys 41, 47–112. https://doi.org/10.1007/s10712-019-09567-3</w:t>
      </w:r>
    </w:p>
    <w:p w14:paraId="5D6F142D" w14:textId="77777777" w:rsidR="000775BA" w:rsidRPr="000775BA" w:rsidRDefault="000775BA" w:rsidP="000775BA">
      <w:pPr>
        <w:pStyle w:val="Bibliography"/>
        <w:rPr>
          <w:rFonts w:ascii="Times New Roman" w:hAnsi="Times New Roman"/>
          <w:sz w:val="24"/>
        </w:rPr>
      </w:pPr>
      <w:r w:rsidRPr="004824E6">
        <w:rPr>
          <w:rFonts w:ascii="Times New Roman" w:hAnsi="Times New Roman"/>
          <w:sz w:val="24"/>
          <w:lang w:val="de-DE"/>
        </w:rPr>
        <w:t xml:space="preserve">Ronczka, M., Rücker, C., Günther, T., 2015. </w:t>
      </w:r>
      <w:r w:rsidRPr="000775BA">
        <w:rPr>
          <w:rFonts w:ascii="Times New Roman" w:hAnsi="Times New Roman"/>
          <w:sz w:val="24"/>
        </w:rPr>
        <w:t>Numerical study of long-electrode electric resistivity tomography — Accuracy, sensitivity, and resolution. GEOPHYSICS 80, E317–E328. https://doi.org/10.1190/geo2014-0551.1</w:t>
      </w:r>
    </w:p>
    <w:p w14:paraId="0965DB97"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Rücker, C., Günther, T., Wagner, F.M., 2017. pyGIMLi: An open-source library for modelling and inversion in geophysics. Computers &amp; Geosciences 109, 106–123. https://doi.org/10.1016/j.cageo.2017.07.011</w:t>
      </w:r>
    </w:p>
    <w:p w14:paraId="23A5F025"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Shao, Z., Revil, A., Mao, D., Wang, D., 2018. Finding buried metallic pipes using a non-destructive approach based on 3D time-domain induced polarization data. Journal of Applied Geophysics 151, 234–245. https://doi.org/10.1016/j.jappgeo.2018.02.024</w:t>
      </w:r>
    </w:p>
    <w:p w14:paraId="2FFA8F70" w14:textId="77777777" w:rsidR="000775BA" w:rsidRPr="000775BA" w:rsidRDefault="000775BA" w:rsidP="000775BA">
      <w:pPr>
        <w:pStyle w:val="Bibliography"/>
        <w:rPr>
          <w:rFonts w:ascii="Times New Roman" w:hAnsi="Times New Roman"/>
          <w:sz w:val="24"/>
        </w:rPr>
      </w:pPr>
      <w:r w:rsidRPr="000775BA">
        <w:rPr>
          <w:rFonts w:ascii="Times New Roman" w:hAnsi="Times New Roman"/>
          <w:sz w:val="24"/>
        </w:rPr>
        <w:t>Soueid Ahmed, A., Jardani, A., Revil, A., Dupont, J.P., 2013. SP2DINV: A 2D forward and inverse code for streaming potential problems. Computers &amp; Geosciences 59, 9–16. https://doi.org/10.1016/j.cageo.2013.05.008</w:t>
      </w:r>
    </w:p>
    <w:p w14:paraId="3A5D86EB" w14:textId="77777777" w:rsidR="000775BA" w:rsidRPr="004824E6" w:rsidRDefault="000775BA" w:rsidP="000775BA">
      <w:pPr>
        <w:pStyle w:val="Bibliography"/>
        <w:rPr>
          <w:rFonts w:ascii="Times New Roman" w:hAnsi="Times New Roman"/>
          <w:sz w:val="24"/>
          <w:lang w:val="de-DE"/>
        </w:rPr>
      </w:pPr>
      <w:r w:rsidRPr="000775BA">
        <w:rPr>
          <w:rFonts w:ascii="Times New Roman" w:hAnsi="Times New Roman"/>
          <w:sz w:val="24"/>
        </w:rPr>
        <w:t xml:space="preserve">Wagner, F.M., 2016. New developments in electrical resistivity imaging with applications to geological CO₂ storage. </w:t>
      </w:r>
      <w:r w:rsidRPr="004824E6">
        <w:rPr>
          <w:rFonts w:ascii="Times New Roman" w:hAnsi="Times New Roman"/>
          <w:sz w:val="24"/>
          <w:lang w:val="de-DE"/>
        </w:rPr>
        <w:t>ETH Zurich. https://doi.org/10.3929/ETHZ-A-010636965</w:t>
      </w:r>
    </w:p>
    <w:p w14:paraId="310DA6EF" w14:textId="77777777" w:rsidR="000775BA" w:rsidRPr="000775BA" w:rsidRDefault="000775BA" w:rsidP="000775BA">
      <w:pPr>
        <w:pStyle w:val="Bibliography"/>
        <w:rPr>
          <w:rFonts w:ascii="Times New Roman" w:hAnsi="Times New Roman"/>
          <w:sz w:val="24"/>
        </w:rPr>
      </w:pPr>
      <w:r w:rsidRPr="004824E6">
        <w:rPr>
          <w:rFonts w:ascii="Times New Roman" w:hAnsi="Times New Roman"/>
          <w:sz w:val="24"/>
          <w:lang w:val="de-DE"/>
        </w:rPr>
        <w:t xml:space="preserve">Wondimu, H.D., Mammo, T., Webster, B., 2018. </w:t>
      </w:r>
      <w:r w:rsidRPr="000775BA">
        <w:rPr>
          <w:rFonts w:ascii="Times New Roman" w:hAnsi="Times New Roman"/>
          <w:sz w:val="24"/>
        </w:rPr>
        <w:t>3D joint inversion of Gradient and Mise-à-la-Masse borehole IP/Resistivity data and its application to magmatic sulfide mineral deposit exploration. Acta Geophys. 66, 1031–1045. https://doi.org/10.1007/s11600-018-0199-x</w:t>
      </w:r>
    </w:p>
    <w:p w14:paraId="50E0D761" w14:textId="25F687B3" w:rsidR="006A1E56" w:rsidRPr="00631E8B" w:rsidRDefault="006179BE" w:rsidP="00B2335B">
      <w:pPr>
        <w:spacing w:after="120" w:line="360" w:lineRule="auto"/>
        <w:rPr>
          <w:rFonts w:cs="Times"/>
          <w:lang w:val="en-GB"/>
        </w:rPr>
      </w:pPr>
      <w:r>
        <w:rPr>
          <w:rFonts w:cs="Times"/>
          <w:lang w:val="en-GB"/>
        </w:rPr>
        <w:fldChar w:fldCharType="end"/>
      </w:r>
      <w:bookmarkEnd w:id="1"/>
    </w:p>
    <w:sectPr w:rsidR="006A1E56" w:rsidRPr="00631E8B" w:rsidSect="00D4352C">
      <w:pgSz w:w="11907" w:h="16840" w:code="9"/>
      <w:pgMar w:top="1417" w:right="1134" w:bottom="1134" w:left="1134" w:header="2376" w:footer="1382" w:gutter="0"/>
      <w:lnNumType w:countBy="5" w:restart="continuous"/>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ry Benjamin" w:date="2020-03-17T10:42:00Z" w:initials="MB">
    <w:p w14:paraId="204163EC" w14:textId="7B50E430" w:rsidR="00F01EDB" w:rsidRDefault="00F01EDB">
      <w:pPr>
        <w:pStyle w:val="CommentText"/>
      </w:pPr>
      <w:r>
        <w:rPr>
          <w:rStyle w:val="CommentReference"/>
        </w:rPr>
        <w:annotationRef/>
      </w:r>
      <w:r>
        <w:t>Create a sphinx website</w:t>
      </w:r>
    </w:p>
    <w:p w14:paraId="4C33C202" w14:textId="77777777" w:rsidR="00F01EDB" w:rsidRDefault="00AA2BE8">
      <w:pPr>
        <w:pStyle w:val="CommentText"/>
      </w:pPr>
      <w:hyperlink r:id="rId1" w:history="1">
        <w:r w:rsidR="00F01EDB">
          <w:rPr>
            <w:rStyle w:val="Hyperlink"/>
          </w:rPr>
          <w:t>https://www.sphinx-doc.org/en/master/</w:t>
        </w:r>
      </w:hyperlink>
    </w:p>
    <w:p w14:paraId="4CC2F85D" w14:textId="63238BB7" w:rsidR="00F01EDB" w:rsidRDefault="00AA2BE8">
      <w:pPr>
        <w:pStyle w:val="CommentText"/>
      </w:pPr>
      <w:hyperlink r:id="rId2" w:history="1">
        <w:r w:rsidR="00F01EDB">
          <w:rPr>
            <w:rStyle w:val="Hyperlink"/>
          </w:rPr>
          <w:t>https://geophysics-ubonn.github.io/reda/data_containers.html</w:t>
        </w:r>
      </w:hyperlink>
    </w:p>
  </w:comment>
  <w:comment w:id="4" w:author="Mary Benjamin" w:date="2020-03-16T14:05:00Z" w:initials="MB">
    <w:p w14:paraId="7FC98594" w14:textId="77777777" w:rsidR="0098558D" w:rsidRDefault="0098558D" w:rsidP="0098558D">
      <w:pPr>
        <w:pStyle w:val="CommentText"/>
      </w:pPr>
      <w:r>
        <w:rPr>
          <w:rStyle w:val="CommentReference"/>
        </w:rPr>
        <w:annotationRef/>
      </w:r>
      <w:r>
        <w:t>Try to invert the field dataset?</w:t>
      </w:r>
    </w:p>
  </w:comment>
  <w:comment w:id="5" w:author="Mary Benjamin" w:date="2020-03-16T14:05:00Z" w:initials="MB">
    <w:p w14:paraId="71168269" w14:textId="77777777" w:rsidR="0098558D" w:rsidRDefault="0098558D" w:rsidP="0098558D">
      <w:pPr>
        <w:pStyle w:val="CommentText"/>
      </w:pPr>
      <w:r>
        <w:rPr>
          <w:rStyle w:val="CommentReference"/>
        </w:rPr>
        <w:annotationRef/>
      </w:r>
      <w:r>
        <w:t>Try to invert the field dataset?</w:t>
      </w:r>
    </w:p>
  </w:comment>
  <w:comment w:id="7" w:author="Mary Benjamin" w:date="2020-03-16T16:04:00Z" w:initials="MB">
    <w:p w14:paraId="17BFBB9D" w14:textId="53BFF39B" w:rsidR="00CB6E2C" w:rsidRDefault="00CB6E2C">
      <w:pPr>
        <w:pStyle w:val="CommentText"/>
      </w:pPr>
      <w:r>
        <w:rPr>
          <w:rStyle w:val="CommentReference"/>
        </w:rPr>
        <w:annotationRef/>
      </w:r>
      <w:r>
        <w:t xml:space="preserve">Repeat same </w:t>
      </w:r>
      <w:r w:rsidR="00D4352C">
        <w:t>exercise</w:t>
      </w:r>
      <w:r>
        <w:t xml:space="preserve"> for the MALM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2F85D" w15:done="0"/>
  <w15:commentEx w15:paraId="7FC98594" w15:done="0"/>
  <w15:commentEx w15:paraId="71168269" w15:done="0"/>
  <w15:commentEx w15:paraId="17BFBB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2F85D" w16cid:durableId="221B2826"/>
  <w16cid:commentId w16cid:paraId="7FC98594" w16cid:durableId="221A0641"/>
  <w16cid:commentId w16cid:paraId="71168269" w16cid:durableId="221A0629"/>
  <w16cid:commentId w16cid:paraId="17BFBB9D" w16cid:durableId="221A22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FB5D6" w14:textId="77777777" w:rsidR="00AA2BE8" w:rsidRDefault="00AA2BE8">
      <w:r>
        <w:separator/>
      </w:r>
    </w:p>
  </w:endnote>
  <w:endnote w:type="continuationSeparator" w:id="0">
    <w:p w14:paraId="77BC109D" w14:textId="77777777" w:rsidR="00AA2BE8" w:rsidRDefault="00AA2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A60E" w14:textId="33BC64E4" w:rsidR="00C05B35" w:rsidRDefault="00C05B35">
    <w:pPr>
      <w:pStyle w:val="Footer"/>
    </w:pPr>
    <w:r>
      <w:t xml:space="preserve">Preprint submitted to </w:t>
    </w:r>
    <w:r w:rsidRPr="000B092A">
      <w:t>Computer and Geosciences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02B22" w14:textId="77777777" w:rsidR="00AA2BE8" w:rsidRDefault="00AA2BE8">
      <w:r>
        <w:separator/>
      </w:r>
    </w:p>
  </w:footnote>
  <w:footnote w:type="continuationSeparator" w:id="0">
    <w:p w14:paraId="08B5C1AC" w14:textId="77777777" w:rsidR="00AA2BE8" w:rsidRDefault="00AA2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7DA5CE8"/>
    <w:multiLevelType w:val="hybridMultilevel"/>
    <w:tmpl w:val="E52E9890"/>
    <w:lvl w:ilvl="0" w:tplc="0809000F">
      <w:start w:val="1"/>
      <w:numFmt w:val="decimal"/>
      <w:lvlText w:val="%1."/>
      <w:lvlJc w:val="left"/>
      <w:pPr>
        <w:ind w:left="960" w:hanging="360"/>
      </w:pPr>
      <w:rPr>
        <w:rFonts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abstractNum w:abstractNumId="2" w15:restartNumberingAfterBreak="0">
    <w:nsid w:val="08DE6281"/>
    <w:multiLevelType w:val="hybridMultilevel"/>
    <w:tmpl w:val="57C8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66EED"/>
    <w:multiLevelType w:val="hybridMultilevel"/>
    <w:tmpl w:val="AC9ECFEA"/>
    <w:lvl w:ilvl="0" w:tplc="6974269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F1D34"/>
    <w:multiLevelType w:val="hybridMultilevel"/>
    <w:tmpl w:val="2E14247E"/>
    <w:lvl w:ilvl="0" w:tplc="08090001">
      <w:start w:val="1"/>
      <w:numFmt w:val="bullet"/>
      <w:lvlText w:val=""/>
      <w:lvlJc w:val="left"/>
      <w:pPr>
        <w:ind w:left="1005" w:hanging="360"/>
      </w:pPr>
      <w:rPr>
        <w:rFonts w:ascii="Symbol" w:hAnsi="Symbol" w:cs="Symbol" w:hint="default"/>
      </w:rPr>
    </w:lvl>
    <w:lvl w:ilvl="1" w:tplc="08090003">
      <w:start w:val="1"/>
      <w:numFmt w:val="bullet"/>
      <w:lvlText w:val="o"/>
      <w:lvlJc w:val="left"/>
      <w:pPr>
        <w:ind w:left="1725" w:hanging="360"/>
      </w:pPr>
      <w:rPr>
        <w:rFonts w:ascii="Courier New" w:hAnsi="Courier New" w:cs="Courier New" w:hint="default"/>
      </w:rPr>
    </w:lvl>
    <w:lvl w:ilvl="2" w:tplc="08090005">
      <w:start w:val="1"/>
      <w:numFmt w:val="bullet"/>
      <w:lvlText w:val=""/>
      <w:lvlJc w:val="left"/>
      <w:pPr>
        <w:ind w:left="2445" w:hanging="360"/>
      </w:pPr>
      <w:rPr>
        <w:rFonts w:ascii="Wingdings" w:hAnsi="Wingdings" w:cs="Wingdings" w:hint="default"/>
      </w:rPr>
    </w:lvl>
    <w:lvl w:ilvl="3" w:tplc="08090001">
      <w:start w:val="1"/>
      <w:numFmt w:val="bullet"/>
      <w:lvlText w:val=""/>
      <w:lvlJc w:val="left"/>
      <w:pPr>
        <w:ind w:left="3165" w:hanging="360"/>
      </w:pPr>
      <w:rPr>
        <w:rFonts w:ascii="Symbol" w:hAnsi="Symbol" w:cs="Symbol" w:hint="default"/>
      </w:rPr>
    </w:lvl>
    <w:lvl w:ilvl="4" w:tplc="08090003">
      <w:start w:val="1"/>
      <w:numFmt w:val="bullet"/>
      <w:lvlText w:val="o"/>
      <w:lvlJc w:val="left"/>
      <w:pPr>
        <w:ind w:left="3885" w:hanging="360"/>
      </w:pPr>
      <w:rPr>
        <w:rFonts w:ascii="Courier New" w:hAnsi="Courier New" w:cs="Courier New" w:hint="default"/>
      </w:rPr>
    </w:lvl>
    <w:lvl w:ilvl="5" w:tplc="08090005">
      <w:start w:val="1"/>
      <w:numFmt w:val="bullet"/>
      <w:lvlText w:val=""/>
      <w:lvlJc w:val="left"/>
      <w:pPr>
        <w:ind w:left="4605" w:hanging="360"/>
      </w:pPr>
      <w:rPr>
        <w:rFonts w:ascii="Wingdings" w:hAnsi="Wingdings" w:cs="Wingdings" w:hint="default"/>
      </w:rPr>
    </w:lvl>
    <w:lvl w:ilvl="6" w:tplc="08090001">
      <w:start w:val="1"/>
      <w:numFmt w:val="bullet"/>
      <w:lvlText w:val=""/>
      <w:lvlJc w:val="left"/>
      <w:pPr>
        <w:ind w:left="5325" w:hanging="360"/>
      </w:pPr>
      <w:rPr>
        <w:rFonts w:ascii="Symbol" w:hAnsi="Symbol" w:cs="Symbol" w:hint="default"/>
      </w:rPr>
    </w:lvl>
    <w:lvl w:ilvl="7" w:tplc="08090003">
      <w:start w:val="1"/>
      <w:numFmt w:val="bullet"/>
      <w:lvlText w:val="o"/>
      <w:lvlJc w:val="left"/>
      <w:pPr>
        <w:ind w:left="6045" w:hanging="360"/>
      </w:pPr>
      <w:rPr>
        <w:rFonts w:ascii="Courier New" w:hAnsi="Courier New" w:cs="Courier New" w:hint="default"/>
      </w:rPr>
    </w:lvl>
    <w:lvl w:ilvl="8" w:tplc="08090005">
      <w:start w:val="1"/>
      <w:numFmt w:val="bullet"/>
      <w:lvlText w:val=""/>
      <w:lvlJc w:val="left"/>
      <w:pPr>
        <w:ind w:left="6765" w:hanging="360"/>
      </w:pPr>
      <w:rPr>
        <w:rFonts w:ascii="Wingdings" w:hAnsi="Wingdings" w:cs="Wingdings" w:hint="default"/>
      </w:rPr>
    </w:lvl>
  </w:abstractNum>
  <w:abstractNum w:abstractNumId="5" w15:restartNumberingAfterBreak="0">
    <w:nsid w:val="1D881723"/>
    <w:multiLevelType w:val="hybridMultilevel"/>
    <w:tmpl w:val="8550DB14"/>
    <w:lvl w:ilvl="0" w:tplc="7A0CA284">
      <w:start w:val="1"/>
      <w:numFmt w:val="bullet"/>
      <w:lvlText w:val=""/>
      <w:lvlJc w:val="left"/>
      <w:pPr>
        <w:ind w:left="960" w:hanging="360"/>
      </w:pPr>
      <w:rPr>
        <w:rFonts w:ascii="Symbol" w:hAnsi="Symbol" w:cs="Symbol" w:hint="default"/>
      </w:rPr>
    </w:lvl>
    <w:lvl w:ilvl="1" w:tplc="1ED8CF0A">
      <w:start w:val="1"/>
      <w:numFmt w:val="bullet"/>
      <w:lvlText w:val="o"/>
      <w:lvlJc w:val="left"/>
      <w:pPr>
        <w:ind w:left="1680" w:hanging="360"/>
      </w:pPr>
      <w:rPr>
        <w:rFonts w:ascii="Courier New" w:hAnsi="Courier New" w:cs="Courier New" w:hint="default"/>
      </w:rPr>
    </w:lvl>
    <w:lvl w:ilvl="2" w:tplc="63064530">
      <w:start w:val="1"/>
      <w:numFmt w:val="bullet"/>
      <w:lvlText w:val=""/>
      <w:lvlJc w:val="left"/>
      <w:pPr>
        <w:ind w:left="2400" w:hanging="360"/>
      </w:pPr>
      <w:rPr>
        <w:rFonts w:ascii="Wingdings" w:hAnsi="Wingdings" w:cs="Wingdings" w:hint="default"/>
      </w:rPr>
    </w:lvl>
    <w:lvl w:ilvl="3" w:tplc="943091C8">
      <w:start w:val="1"/>
      <w:numFmt w:val="bullet"/>
      <w:lvlText w:val=""/>
      <w:lvlJc w:val="left"/>
      <w:pPr>
        <w:ind w:left="3120" w:hanging="360"/>
      </w:pPr>
      <w:rPr>
        <w:rFonts w:ascii="Symbol" w:hAnsi="Symbol" w:cs="Symbol" w:hint="default"/>
      </w:rPr>
    </w:lvl>
    <w:lvl w:ilvl="4" w:tplc="0CE4C8F6">
      <w:start w:val="1"/>
      <w:numFmt w:val="bullet"/>
      <w:lvlText w:val="o"/>
      <w:lvlJc w:val="left"/>
      <w:pPr>
        <w:ind w:left="3840" w:hanging="360"/>
      </w:pPr>
      <w:rPr>
        <w:rFonts w:ascii="Courier New" w:hAnsi="Courier New" w:cs="Courier New" w:hint="default"/>
      </w:rPr>
    </w:lvl>
    <w:lvl w:ilvl="5" w:tplc="03040AA8">
      <w:start w:val="1"/>
      <w:numFmt w:val="bullet"/>
      <w:lvlText w:val=""/>
      <w:lvlJc w:val="left"/>
      <w:pPr>
        <w:ind w:left="4560" w:hanging="360"/>
      </w:pPr>
      <w:rPr>
        <w:rFonts w:ascii="Wingdings" w:hAnsi="Wingdings" w:cs="Wingdings" w:hint="default"/>
      </w:rPr>
    </w:lvl>
    <w:lvl w:ilvl="6" w:tplc="192043E4">
      <w:start w:val="1"/>
      <w:numFmt w:val="bullet"/>
      <w:lvlText w:val=""/>
      <w:lvlJc w:val="left"/>
      <w:pPr>
        <w:ind w:left="5280" w:hanging="360"/>
      </w:pPr>
      <w:rPr>
        <w:rFonts w:ascii="Symbol" w:hAnsi="Symbol" w:cs="Symbol" w:hint="default"/>
      </w:rPr>
    </w:lvl>
    <w:lvl w:ilvl="7" w:tplc="ED382BBA">
      <w:start w:val="1"/>
      <w:numFmt w:val="bullet"/>
      <w:lvlText w:val="o"/>
      <w:lvlJc w:val="left"/>
      <w:pPr>
        <w:ind w:left="6000" w:hanging="360"/>
      </w:pPr>
      <w:rPr>
        <w:rFonts w:ascii="Courier New" w:hAnsi="Courier New" w:cs="Courier New" w:hint="default"/>
      </w:rPr>
    </w:lvl>
    <w:lvl w:ilvl="8" w:tplc="052CB27E">
      <w:start w:val="1"/>
      <w:numFmt w:val="bullet"/>
      <w:lvlText w:val=""/>
      <w:lvlJc w:val="left"/>
      <w:pPr>
        <w:ind w:left="6720" w:hanging="360"/>
      </w:pPr>
      <w:rPr>
        <w:rFonts w:ascii="Wingdings" w:hAnsi="Wingdings" w:cs="Wingdings" w:hint="default"/>
      </w:rPr>
    </w:lvl>
  </w:abstractNum>
  <w:abstractNum w:abstractNumId="6" w15:restartNumberingAfterBreak="0">
    <w:nsid w:val="21531244"/>
    <w:multiLevelType w:val="multilevel"/>
    <w:tmpl w:val="DA76892E"/>
    <w:lvl w:ilvl="0">
      <w:start w:val="1"/>
      <w:numFmt w:val="decimal"/>
      <w:pStyle w:val="icsmheading1"/>
      <w:lvlText w:val="%1."/>
      <w:lvlJc w:val="left"/>
      <w:pPr>
        <w:tabs>
          <w:tab w:val="num" w:pos="450"/>
        </w:tabs>
        <w:ind w:left="450" w:hanging="450"/>
      </w:pPr>
      <w:rPr>
        <w:rFonts w:hint="default"/>
      </w:rPr>
    </w:lvl>
    <w:lvl w:ilvl="1">
      <w:start w:val="1"/>
      <w:numFmt w:val="decimal"/>
      <w:pStyle w:val="icsmheading2"/>
      <w:isLgl/>
      <w:lvlText w:val="%1.%2"/>
      <w:lvlJc w:val="left"/>
      <w:pPr>
        <w:ind w:left="360" w:hanging="360"/>
      </w:pPr>
      <w:rPr>
        <w:rFonts w:hint="default"/>
      </w:rPr>
    </w:lvl>
    <w:lvl w:ilvl="2">
      <w:start w:val="1"/>
      <w:numFmt w:val="decimal"/>
      <w:pStyle w:val="icsm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64B5734"/>
    <w:multiLevelType w:val="hybridMultilevel"/>
    <w:tmpl w:val="12A46A3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15:restartNumberingAfterBreak="0">
    <w:nsid w:val="278B3A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1AB2E7D"/>
    <w:multiLevelType w:val="hybridMultilevel"/>
    <w:tmpl w:val="7AF0B86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15:restartNumberingAfterBreak="0">
    <w:nsid w:val="32D72AD9"/>
    <w:multiLevelType w:val="hybridMultilevel"/>
    <w:tmpl w:val="26D4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9582EE2"/>
    <w:multiLevelType w:val="hybridMultilevel"/>
    <w:tmpl w:val="20E8CC0A"/>
    <w:lvl w:ilvl="0" w:tplc="4F04D99E">
      <w:start w:val="2010"/>
      <w:numFmt w:val="bullet"/>
      <w:lvlText w:val="-"/>
      <w:lvlJc w:val="left"/>
      <w:pPr>
        <w:ind w:left="720" w:hanging="360"/>
      </w:pPr>
      <w:rPr>
        <w:rFonts w:ascii="Times" w:eastAsia="Times New Roman"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CF0C75"/>
    <w:multiLevelType w:val="hybridMultilevel"/>
    <w:tmpl w:val="3678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C0613"/>
    <w:multiLevelType w:val="hybridMultilevel"/>
    <w:tmpl w:val="4B7C5FF4"/>
    <w:lvl w:ilvl="0" w:tplc="1562A3F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22300E3"/>
    <w:multiLevelType w:val="hybridMultilevel"/>
    <w:tmpl w:val="839C6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429624E0"/>
    <w:multiLevelType w:val="singleLevel"/>
    <w:tmpl w:val="E52E9890"/>
    <w:lvl w:ilvl="0">
      <w:start w:val="1"/>
      <w:numFmt w:val="decimal"/>
      <w:lvlText w:val="%1."/>
      <w:legacy w:legacy="1" w:legacySpace="0" w:legacyIndent="227"/>
      <w:lvlJc w:val="left"/>
      <w:pPr>
        <w:ind w:left="227" w:hanging="227"/>
      </w:pPr>
    </w:lvl>
  </w:abstractNum>
  <w:abstractNum w:abstractNumId="18" w15:restartNumberingAfterBreak="0">
    <w:nsid w:val="433B7B8B"/>
    <w:multiLevelType w:val="hybridMultilevel"/>
    <w:tmpl w:val="8A2AE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6B5652"/>
    <w:multiLevelType w:val="hybridMultilevel"/>
    <w:tmpl w:val="5CDCBEDA"/>
    <w:lvl w:ilvl="0" w:tplc="1334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CE657E"/>
    <w:multiLevelType w:val="hybridMultilevel"/>
    <w:tmpl w:val="4E32261E"/>
    <w:lvl w:ilvl="0" w:tplc="42729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CA2D4B"/>
    <w:multiLevelType w:val="hybridMultilevel"/>
    <w:tmpl w:val="B70C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765BE3"/>
    <w:multiLevelType w:val="hybridMultilevel"/>
    <w:tmpl w:val="95E6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4726D8"/>
    <w:multiLevelType w:val="hybridMultilevel"/>
    <w:tmpl w:val="AA7CD6E0"/>
    <w:lvl w:ilvl="0" w:tplc="0809000F">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4" w15:restartNumberingAfterBreak="0">
    <w:nsid w:val="5A9711F7"/>
    <w:multiLevelType w:val="hybridMultilevel"/>
    <w:tmpl w:val="C6C64D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0684E46"/>
    <w:multiLevelType w:val="hybridMultilevel"/>
    <w:tmpl w:val="4B8E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9B344B"/>
    <w:multiLevelType w:val="hybridMultilevel"/>
    <w:tmpl w:val="CC4E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A2658B"/>
    <w:multiLevelType w:val="multilevel"/>
    <w:tmpl w:val="F3A00352"/>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85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abstractNum w:abstractNumId="29" w15:restartNumberingAfterBreak="0">
    <w:nsid w:val="71354FE8"/>
    <w:multiLevelType w:val="hybridMultilevel"/>
    <w:tmpl w:val="64AEFA2C"/>
    <w:lvl w:ilvl="0" w:tplc="35E881D8">
      <w:start w:val="1"/>
      <w:numFmt w:val="bullet"/>
      <w:lvlText w:val=""/>
      <w:lvlJc w:val="left"/>
      <w:pPr>
        <w:ind w:left="1005" w:hanging="360"/>
      </w:pPr>
      <w:rPr>
        <w:rFonts w:ascii="Symbol" w:hAnsi="Symbol" w:cs="Symbol" w:hint="default"/>
      </w:rPr>
    </w:lvl>
    <w:lvl w:ilvl="1" w:tplc="C646EAD6">
      <w:start w:val="1"/>
      <w:numFmt w:val="bullet"/>
      <w:lvlText w:val="o"/>
      <w:lvlJc w:val="left"/>
      <w:pPr>
        <w:ind w:left="1725" w:hanging="360"/>
      </w:pPr>
      <w:rPr>
        <w:rFonts w:ascii="Courier New" w:hAnsi="Courier New" w:cs="Courier New" w:hint="default"/>
      </w:rPr>
    </w:lvl>
    <w:lvl w:ilvl="2" w:tplc="B13835F2">
      <w:start w:val="1"/>
      <w:numFmt w:val="bullet"/>
      <w:lvlText w:val=""/>
      <w:lvlJc w:val="left"/>
      <w:pPr>
        <w:ind w:left="2445" w:hanging="360"/>
      </w:pPr>
      <w:rPr>
        <w:rFonts w:ascii="Wingdings" w:hAnsi="Wingdings" w:cs="Wingdings" w:hint="default"/>
      </w:rPr>
    </w:lvl>
    <w:lvl w:ilvl="3" w:tplc="FC5C18D4">
      <w:start w:val="1"/>
      <w:numFmt w:val="bullet"/>
      <w:lvlText w:val=""/>
      <w:lvlJc w:val="left"/>
      <w:pPr>
        <w:ind w:left="3165" w:hanging="360"/>
      </w:pPr>
      <w:rPr>
        <w:rFonts w:ascii="Symbol" w:hAnsi="Symbol" w:cs="Symbol" w:hint="default"/>
      </w:rPr>
    </w:lvl>
    <w:lvl w:ilvl="4" w:tplc="CCC2C152">
      <w:start w:val="1"/>
      <w:numFmt w:val="bullet"/>
      <w:lvlText w:val="o"/>
      <w:lvlJc w:val="left"/>
      <w:pPr>
        <w:ind w:left="3885" w:hanging="360"/>
      </w:pPr>
      <w:rPr>
        <w:rFonts w:ascii="Courier New" w:hAnsi="Courier New" w:cs="Courier New" w:hint="default"/>
      </w:rPr>
    </w:lvl>
    <w:lvl w:ilvl="5" w:tplc="148E0ED4">
      <w:start w:val="1"/>
      <w:numFmt w:val="bullet"/>
      <w:lvlText w:val=""/>
      <w:lvlJc w:val="left"/>
      <w:pPr>
        <w:ind w:left="4605" w:hanging="360"/>
      </w:pPr>
      <w:rPr>
        <w:rFonts w:ascii="Wingdings" w:hAnsi="Wingdings" w:cs="Wingdings" w:hint="default"/>
      </w:rPr>
    </w:lvl>
    <w:lvl w:ilvl="6" w:tplc="28B05606">
      <w:start w:val="1"/>
      <w:numFmt w:val="bullet"/>
      <w:lvlText w:val=""/>
      <w:lvlJc w:val="left"/>
      <w:pPr>
        <w:ind w:left="5325" w:hanging="360"/>
      </w:pPr>
      <w:rPr>
        <w:rFonts w:ascii="Symbol" w:hAnsi="Symbol" w:cs="Symbol" w:hint="default"/>
      </w:rPr>
    </w:lvl>
    <w:lvl w:ilvl="7" w:tplc="BC22D824">
      <w:start w:val="1"/>
      <w:numFmt w:val="bullet"/>
      <w:lvlText w:val="o"/>
      <w:lvlJc w:val="left"/>
      <w:pPr>
        <w:ind w:left="6045" w:hanging="360"/>
      </w:pPr>
      <w:rPr>
        <w:rFonts w:ascii="Courier New" w:hAnsi="Courier New" w:cs="Courier New" w:hint="default"/>
      </w:rPr>
    </w:lvl>
    <w:lvl w:ilvl="8" w:tplc="6A28F5B4">
      <w:start w:val="1"/>
      <w:numFmt w:val="bullet"/>
      <w:lvlText w:val=""/>
      <w:lvlJc w:val="left"/>
      <w:pPr>
        <w:ind w:left="6765" w:hanging="360"/>
      </w:pPr>
      <w:rPr>
        <w:rFonts w:ascii="Wingdings" w:hAnsi="Wingdings" w:cs="Wingdings" w:hint="default"/>
      </w:rPr>
    </w:lvl>
  </w:abstractNum>
  <w:abstractNum w:abstractNumId="30" w15:restartNumberingAfterBreak="0">
    <w:nsid w:val="736B1C90"/>
    <w:multiLevelType w:val="hybridMultilevel"/>
    <w:tmpl w:val="DA3CA852"/>
    <w:lvl w:ilvl="0" w:tplc="5BE26BDA">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31" w15:restartNumberingAfterBreak="0">
    <w:nsid w:val="738876B6"/>
    <w:multiLevelType w:val="hybridMultilevel"/>
    <w:tmpl w:val="C95E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C36DC"/>
    <w:multiLevelType w:val="hybridMultilevel"/>
    <w:tmpl w:val="92A2D406"/>
    <w:lvl w:ilvl="0" w:tplc="B10E0336">
      <w:start w:val="2010"/>
      <w:numFmt w:val="bullet"/>
      <w:lvlText w:val="-"/>
      <w:lvlJc w:val="left"/>
      <w:pPr>
        <w:ind w:left="590" w:hanging="360"/>
      </w:pPr>
      <w:rPr>
        <w:rFonts w:ascii="Times" w:eastAsia="Times New Roman" w:hAnsi="Times" w:cs="Times" w:hint="default"/>
      </w:rPr>
    </w:lvl>
    <w:lvl w:ilvl="1" w:tplc="04100003" w:tentative="1">
      <w:start w:val="1"/>
      <w:numFmt w:val="bullet"/>
      <w:lvlText w:val="o"/>
      <w:lvlJc w:val="left"/>
      <w:pPr>
        <w:ind w:left="1310" w:hanging="360"/>
      </w:pPr>
      <w:rPr>
        <w:rFonts w:ascii="Courier New" w:hAnsi="Courier New" w:cs="Courier New" w:hint="default"/>
      </w:rPr>
    </w:lvl>
    <w:lvl w:ilvl="2" w:tplc="04100005" w:tentative="1">
      <w:start w:val="1"/>
      <w:numFmt w:val="bullet"/>
      <w:lvlText w:val=""/>
      <w:lvlJc w:val="left"/>
      <w:pPr>
        <w:ind w:left="2030" w:hanging="360"/>
      </w:pPr>
      <w:rPr>
        <w:rFonts w:ascii="Wingdings" w:hAnsi="Wingdings" w:hint="default"/>
      </w:rPr>
    </w:lvl>
    <w:lvl w:ilvl="3" w:tplc="04100001" w:tentative="1">
      <w:start w:val="1"/>
      <w:numFmt w:val="bullet"/>
      <w:lvlText w:val=""/>
      <w:lvlJc w:val="left"/>
      <w:pPr>
        <w:ind w:left="2750" w:hanging="360"/>
      </w:pPr>
      <w:rPr>
        <w:rFonts w:ascii="Symbol" w:hAnsi="Symbol" w:hint="default"/>
      </w:rPr>
    </w:lvl>
    <w:lvl w:ilvl="4" w:tplc="04100003" w:tentative="1">
      <w:start w:val="1"/>
      <w:numFmt w:val="bullet"/>
      <w:lvlText w:val="o"/>
      <w:lvlJc w:val="left"/>
      <w:pPr>
        <w:ind w:left="3470" w:hanging="360"/>
      </w:pPr>
      <w:rPr>
        <w:rFonts w:ascii="Courier New" w:hAnsi="Courier New" w:cs="Courier New" w:hint="default"/>
      </w:rPr>
    </w:lvl>
    <w:lvl w:ilvl="5" w:tplc="04100005" w:tentative="1">
      <w:start w:val="1"/>
      <w:numFmt w:val="bullet"/>
      <w:lvlText w:val=""/>
      <w:lvlJc w:val="left"/>
      <w:pPr>
        <w:ind w:left="4190" w:hanging="360"/>
      </w:pPr>
      <w:rPr>
        <w:rFonts w:ascii="Wingdings" w:hAnsi="Wingdings" w:hint="default"/>
      </w:rPr>
    </w:lvl>
    <w:lvl w:ilvl="6" w:tplc="04100001" w:tentative="1">
      <w:start w:val="1"/>
      <w:numFmt w:val="bullet"/>
      <w:lvlText w:val=""/>
      <w:lvlJc w:val="left"/>
      <w:pPr>
        <w:ind w:left="4910" w:hanging="360"/>
      </w:pPr>
      <w:rPr>
        <w:rFonts w:ascii="Symbol" w:hAnsi="Symbol" w:hint="default"/>
      </w:rPr>
    </w:lvl>
    <w:lvl w:ilvl="7" w:tplc="04100003" w:tentative="1">
      <w:start w:val="1"/>
      <w:numFmt w:val="bullet"/>
      <w:lvlText w:val="o"/>
      <w:lvlJc w:val="left"/>
      <w:pPr>
        <w:ind w:left="5630" w:hanging="360"/>
      </w:pPr>
      <w:rPr>
        <w:rFonts w:ascii="Courier New" w:hAnsi="Courier New" w:cs="Courier New" w:hint="default"/>
      </w:rPr>
    </w:lvl>
    <w:lvl w:ilvl="8" w:tplc="04100005" w:tentative="1">
      <w:start w:val="1"/>
      <w:numFmt w:val="bullet"/>
      <w:lvlText w:val=""/>
      <w:lvlJc w:val="left"/>
      <w:pPr>
        <w:ind w:left="6350" w:hanging="360"/>
      </w:pPr>
      <w:rPr>
        <w:rFonts w:ascii="Wingdings" w:hAnsi="Wingdings" w:hint="default"/>
      </w:rPr>
    </w:lvl>
  </w:abstractNum>
  <w:abstractNum w:abstractNumId="33" w15:restartNumberingAfterBreak="0">
    <w:nsid w:val="7CB32ED9"/>
    <w:multiLevelType w:val="multilevel"/>
    <w:tmpl w:val="1E680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E251D31"/>
    <w:multiLevelType w:val="hybridMultilevel"/>
    <w:tmpl w:val="3B8AB17E"/>
    <w:lvl w:ilvl="0" w:tplc="88FEDD3A">
      <w:start w:val="1"/>
      <w:numFmt w:val="bullet"/>
      <w:lvlText w:val=""/>
      <w:lvlJc w:val="left"/>
      <w:pPr>
        <w:ind w:left="960" w:hanging="360"/>
      </w:pPr>
      <w:rPr>
        <w:rFonts w:ascii="Symbol" w:hAnsi="Symbol" w:cs="Symbol" w:hint="default"/>
      </w:rPr>
    </w:lvl>
    <w:lvl w:ilvl="1" w:tplc="B9462A7C">
      <w:start w:val="1"/>
      <w:numFmt w:val="bullet"/>
      <w:lvlText w:val="o"/>
      <w:lvlJc w:val="left"/>
      <w:pPr>
        <w:ind w:left="1680" w:hanging="360"/>
      </w:pPr>
      <w:rPr>
        <w:rFonts w:ascii="Courier New" w:hAnsi="Courier New" w:cs="Courier New" w:hint="default"/>
      </w:rPr>
    </w:lvl>
    <w:lvl w:ilvl="2" w:tplc="513E38B2">
      <w:start w:val="1"/>
      <w:numFmt w:val="bullet"/>
      <w:lvlText w:val=""/>
      <w:lvlJc w:val="left"/>
      <w:pPr>
        <w:ind w:left="2400" w:hanging="360"/>
      </w:pPr>
      <w:rPr>
        <w:rFonts w:ascii="Wingdings" w:hAnsi="Wingdings" w:cs="Wingdings" w:hint="default"/>
      </w:rPr>
    </w:lvl>
    <w:lvl w:ilvl="3" w:tplc="62F4B6A4">
      <w:start w:val="1"/>
      <w:numFmt w:val="bullet"/>
      <w:lvlText w:val=""/>
      <w:lvlJc w:val="left"/>
      <w:pPr>
        <w:ind w:left="3120" w:hanging="360"/>
      </w:pPr>
      <w:rPr>
        <w:rFonts w:ascii="Symbol" w:hAnsi="Symbol" w:cs="Symbol" w:hint="default"/>
      </w:rPr>
    </w:lvl>
    <w:lvl w:ilvl="4" w:tplc="4A4EE16C">
      <w:start w:val="1"/>
      <w:numFmt w:val="bullet"/>
      <w:lvlText w:val="o"/>
      <w:lvlJc w:val="left"/>
      <w:pPr>
        <w:ind w:left="3840" w:hanging="360"/>
      </w:pPr>
      <w:rPr>
        <w:rFonts w:ascii="Courier New" w:hAnsi="Courier New" w:cs="Courier New" w:hint="default"/>
      </w:rPr>
    </w:lvl>
    <w:lvl w:ilvl="5" w:tplc="6C0C9C2C">
      <w:start w:val="1"/>
      <w:numFmt w:val="bullet"/>
      <w:lvlText w:val=""/>
      <w:lvlJc w:val="left"/>
      <w:pPr>
        <w:ind w:left="4560" w:hanging="360"/>
      </w:pPr>
      <w:rPr>
        <w:rFonts w:ascii="Wingdings" w:hAnsi="Wingdings" w:cs="Wingdings" w:hint="default"/>
      </w:rPr>
    </w:lvl>
    <w:lvl w:ilvl="6" w:tplc="E2C2D160">
      <w:start w:val="1"/>
      <w:numFmt w:val="bullet"/>
      <w:lvlText w:val=""/>
      <w:lvlJc w:val="left"/>
      <w:pPr>
        <w:ind w:left="5280" w:hanging="360"/>
      </w:pPr>
      <w:rPr>
        <w:rFonts w:ascii="Symbol" w:hAnsi="Symbol" w:cs="Symbol" w:hint="default"/>
      </w:rPr>
    </w:lvl>
    <w:lvl w:ilvl="7" w:tplc="EE501870">
      <w:start w:val="1"/>
      <w:numFmt w:val="bullet"/>
      <w:lvlText w:val="o"/>
      <w:lvlJc w:val="left"/>
      <w:pPr>
        <w:ind w:left="6000" w:hanging="360"/>
      </w:pPr>
      <w:rPr>
        <w:rFonts w:ascii="Courier New" w:hAnsi="Courier New" w:cs="Courier New" w:hint="default"/>
      </w:rPr>
    </w:lvl>
    <w:lvl w:ilvl="8" w:tplc="C5888C9C">
      <w:start w:val="1"/>
      <w:numFmt w:val="bullet"/>
      <w:lvlText w:val=""/>
      <w:lvlJc w:val="left"/>
      <w:pPr>
        <w:ind w:left="6720" w:hanging="360"/>
      </w:pPr>
      <w:rPr>
        <w:rFonts w:ascii="Wingdings" w:hAnsi="Wingdings" w:cs="Wingdings" w:hint="default"/>
      </w:rPr>
    </w:lvl>
  </w:abstractNum>
  <w:abstractNum w:abstractNumId="35" w15:restartNumberingAfterBreak="0">
    <w:nsid w:val="7EC51E6F"/>
    <w:multiLevelType w:val="hybridMultilevel"/>
    <w:tmpl w:val="932693C0"/>
    <w:lvl w:ilvl="0" w:tplc="08090001">
      <w:start w:val="1"/>
      <w:numFmt w:val="bullet"/>
      <w:lvlText w:val=""/>
      <w:lvlJc w:val="left"/>
      <w:pPr>
        <w:ind w:left="960" w:hanging="360"/>
      </w:pPr>
      <w:rPr>
        <w:rFonts w:ascii="Symbol" w:hAnsi="Symbol" w:cs="Symbol"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num w:numId="1">
    <w:abstractNumId w:val="0"/>
  </w:num>
  <w:num w:numId="2">
    <w:abstractNumId w:val="12"/>
  </w:num>
  <w:num w:numId="3">
    <w:abstractNumId w:val="11"/>
  </w:num>
  <w:num w:numId="4">
    <w:abstractNumId w:val="6"/>
  </w:num>
  <w:num w:numId="5">
    <w:abstractNumId w:val="28"/>
  </w:num>
  <w:num w:numId="6">
    <w:abstractNumId w:val="16"/>
  </w:num>
  <w:num w:numId="7">
    <w:abstractNumId w:val="31"/>
  </w:num>
  <w:num w:numId="8">
    <w:abstractNumId w:val="30"/>
  </w:num>
  <w:num w:numId="9">
    <w:abstractNumId w:val="1"/>
  </w:num>
  <w:num w:numId="10">
    <w:abstractNumId w:val="17"/>
  </w:num>
  <w:num w:numId="11">
    <w:abstractNumId w:val="22"/>
  </w:num>
  <w:num w:numId="12">
    <w:abstractNumId w:val="14"/>
  </w:num>
  <w:num w:numId="13">
    <w:abstractNumId w:val="34"/>
  </w:num>
  <w:num w:numId="14">
    <w:abstractNumId w:val="23"/>
  </w:num>
  <w:num w:numId="15">
    <w:abstractNumId w:val="29"/>
  </w:num>
  <w:num w:numId="16">
    <w:abstractNumId w:val="35"/>
  </w:num>
  <w:num w:numId="17">
    <w:abstractNumId w:val="5"/>
  </w:num>
  <w:num w:numId="18">
    <w:abstractNumId w:val="4"/>
  </w:num>
  <w:num w:numId="19">
    <w:abstractNumId w:val="21"/>
  </w:num>
  <w:num w:numId="20">
    <w:abstractNumId w:val="2"/>
  </w:num>
  <w:num w:numId="21">
    <w:abstractNumId w:val="25"/>
  </w:num>
  <w:num w:numId="22">
    <w:abstractNumId w:val="26"/>
  </w:num>
  <w:num w:numId="23">
    <w:abstractNumId w:val="10"/>
  </w:num>
  <w:num w:numId="24">
    <w:abstractNumId w:val="27"/>
  </w:num>
  <w:num w:numId="25">
    <w:abstractNumId w:val="20"/>
  </w:num>
  <w:num w:numId="26">
    <w:abstractNumId w:val="8"/>
  </w:num>
  <w:num w:numId="27">
    <w:abstractNumId w:val="3"/>
  </w:num>
  <w:num w:numId="28">
    <w:abstractNumId w:val="18"/>
  </w:num>
  <w:num w:numId="29">
    <w:abstractNumId w:val="7"/>
  </w:num>
  <w:num w:numId="30">
    <w:abstractNumId w:val="9"/>
  </w:num>
  <w:num w:numId="31">
    <w:abstractNumId w:val="19"/>
  </w:num>
  <w:num w:numId="32">
    <w:abstractNumId w:val="33"/>
  </w:num>
  <w:num w:numId="33">
    <w:abstractNumId w:val="24"/>
  </w:num>
  <w:num w:numId="34">
    <w:abstractNumId w:val="15"/>
  </w:num>
  <w:num w:numId="35">
    <w:abstractNumId w:val="32"/>
  </w:num>
  <w:num w:numId="36">
    <w:abstractNumId w:val="27"/>
  </w:num>
  <w:num w:numId="37">
    <w:abstractNumId w:val="27"/>
  </w:num>
  <w:num w:numId="38">
    <w:abstractNumId w:val="27"/>
  </w:num>
  <w:num w:numId="39">
    <w:abstractNumId w:val="13"/>
  </w:num>
  <w:num w:numId="40">
    <w:abstractNumId w:val="27"/>
  </w:num>
  <w:num w:numId="41">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Benjamin">
    <w15:presenceInfo w15:providerId="AD" w15:userId="S-1-5-21-1725352443-3257360756-524042477-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00"/>
  <w:drawingGridVerticalSpacing w:val="136"/>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3B1"/>
    <w:rsid w:val="0001233E"/>
    <w:rsid w:val="00015D5C"/>
    <w:rsid w:val="00022A4B"/>
    <w:rsid w:val="000235E8"/>
    <w:rsid w:val="000318FE"/>
    <w:rsid w:val="0003273D"/>
    <w:rsid w:val="000341BC"/>
    <w:rsid w:val="00035095"/>
    <w:rsid w:val="00040251"/>
    <w:rsid w:val="000404E0"/>
    <w:rsid w:val="00040D46"/>
    <w:rsid w:val="00050DFE"/>
    <w:rsid w:val="00053BA6"/>
    <w:rsid w:val="0005607B"/>
    <w:rsid w:val="000775BA"/>
    <w:rsid w:val="00077B27"/>
    <w:rsid w:val="00084145"/>
    <w:rsid w:val="00094440"/>
    <w:rsid w:val="000A60D8"/>
    <w:rsid w:val="000B092A"/>
    <w:rsid w:val="000C6B24"/>
    <w:rsid w:val="000D2257"/>
    <w:rsid w:val="000E4EF4"/>
    <w:rsid w:val="00102A6D"/>
    <w:rsid w:val="00103094"/>
    <w:rsid w:val="001342DD"/>
    <w:rsid w:val="00147074"/>
    <w:rsid w:val="00165C6D"/>
    <w:rsid w:val="00173C39"/>
    <w:rsid w:val="00183629"/>
    <w:rsid w:val="00192882"/>
    <w:rsid w:val="001A16D8"/>
    <w:rsid w:val="001A79F2"/>
    <w:rsid w:val="001C2325"/>
    <w:rsid w:val="001D3036"/>
    <w:rsid w:val="001E2B8E"/>
    <w:rsid w:val="001E4C23"/>
    <w:rsid w:val="001E4F12"/>
    <w:rsid w:val="001E5BC7"/>
    <w:rsid w:val="001F4C24"/>
    <w:rsid w:val="00203798"/>
    <w:rsid w:val="00210BD9"/>
    <w:rsid w:val="00212FFA"/>
    <w:rsid w:val="00216CE0"/>
    <w:rsid w:val="0022594F"/>
    <w:rsid w:val="00225DFE"/>
    <w:rsid w:val="00227A35"/>
    <w:rsid w:val="002400A6"/>
    <w:rsid w:val="00241E21"/>
    <w:rsid w:val="00252BAB"/>
    <w:rsid w:val="0026076E"/>
    <w:rsid w:val="002652EE"/>
    <w:rsid w:val="00271769"/>
    <w:rsid w:val="0028090A"/>
    <w:rsid w:val="002834A4"/>
    <w:rsid w:val="002837D3"/>
    <w:rsid w:val="0028498A"/>
    <w:rsid w:val="002A30FD"/>
    <w:rsid w:val="002A3EE9"/>
    <w:rsid w:val="002B09BD"/>
    <w:rsid w:val="002B0D1E"/>
    <w:rsid w:val="002B6646"/>
    <w:rsid w:val="002C39FC"/>
    <w:rsid w:val="002C3F62"/>
    <w:rsid w:val="002D58E2"/>
    <w:rsid w:val="002E18DD"/>
    <w:rsid w:val="002E6AA8"/>
    <w:rsid w:val="002F75D1"/>
    <w:rsid w:val="00317F8B"/>
    <w:rsid w:val="00322DA6"/>
    <w:rsid w:val="003276D3"/>
    <w:rsid w:val="00327CF1"/>
    <w:rsid w:val="0033684D"/>
    <w:rsid w:val="00352B5A"/>
    <w:rsid w:val="00374033"/>
    <w:rsid w:val="003851FA"/>
    <w:rsid w:val="003857B2"/>
    <w:rsid w:val="00390EA5"/>
    <w:rsid w:val="003A3914"/>
    <w:rsid w:val="003B26A9"/>
    <w:rsid w:val="003B3C68"/>
    <w:rsid w:val="003B3D54"/>
    <w:rsid w:val="003B46F7"/>
    <w:rsid w:val="003B6B50"/>
    <w:rsid w:val="003C3BA1"/>
    <w:rsid w:val="003C5FA0"/>
    <w:rsid w:val="003C6F8E"/>
    <w:rsid w:val="003D2754"/>
    <w:rsid w:val="003D3C40"/>
    <w:rsid w:val="003D5C7E"/>
    <w:rsid w:val="003E0496"/>
    <w:rsid w:val="003F7549"/>
    <w:rsid w:val="0040626D"/>
    <w:rsid w:val="004072A8"/>
    <w:rsid w:val="004127FC"/>
    <w:rsid w:val="004130D4"/>
    <w:rsid w:val="00415A9E"/>
    <w:rsid w:val="00417C65"/>
    <w:rsid w:val="00421568"/>
    <w:rsid w:val="00422C0D"/>
    <w:rsid w:val="00432569"/>
    <w:rsid w:val="00455478"/>
    <w:rsid w:val="00465E57"/>
    <w:rsid w:val="004824E6"/>
    <w:rsid w:val="00484FB5"/>
    <w:rsid w:val="0049100D"/>
    <w:rsid w:val="004D6CEF"/>
    <w:rsid w:val="004D75DD"/>
    <w:rsid w:val="004F4B13"/>
    <w:rsid w:val="00502334"/>
    <w:rsid w:val="005034EA"/>
    <w:rsid w:val="005154B2"/>
    <w:rsid w:val="005305DD"/>
    <w:rsid w:val="00533024"/>
    <w:rsid w:val="005353A0"/>
    <w:rsid w:val="00544CDA"/>
    <w:rsid w:val="005521B4"/>
    <w:rsid w:val="00555831"/>
    <w:rsid w:val="00580A27"/>
    <w:rsid w:val="00586CFF"/>
    <w:rsid w:val="0059263C"/>
    <w:rsid w:val="00597B0C"/>
    <w:rsid w:val="00597EA3"/>
    <w:rsid w:val="005A3A5D"/>
    <w:rsid w:val="005B0442"/>
    <w:rsid w:val="005B0DE4"/>
    <w:rsid w:val="005B16AA"/>
    <w:rsid w:val="005B1E72"/>
    <w:rsid w:val="005B3C95"/>
    <w:rsid w:val="005D7E20"/>
    <w:rsid w:val="005F097D"/>
    <w:rsid w:val="005F1F30"/>
    <w:rsid w:val="005F632A"/>
    <w:rsid w:val="00604E57"/>
    <w:rsid w:val="006179BE"/>
    <w:rsid w:val="006225EA"/>
    <w:rsid w:val="00631E8B"/>
    <w:rsid w:val="006356D5"/>
    <w:rsid w:val="00650EBE"/>
    <w:rsid w:val="00651FC7"/>
    <w:rsid w:val="00652234"/>
    <w:rsid w:val="00654248"/>
    <w:rsid w:val="006558A8"/>
    <w:rsid w:val="00657488"/>
    <w:rsid w:val="00671D3C"/>
    <w:rsid w:val="00672853"/>
    <w:rsid w:val="0067477F"/>
    <w:rsid w:val="00674C2A"/>
    <w:rsid w:val="006962C6"/>
    <w:rsid w:val="006978D9"/>
    <w:rsid w:val="006978E1"/>
    <w:rsid w:val="006A1BD8"/>
    <w:rsid w:val="006A1E56"/>
    <w:rsid w:val="006A7FE7"/>
    <w:rsid w:val="006B13EC"/>
    <w:rsid w:val="006C4038"/>
    <w:rsid w:val="006C65B4"/>
    <w:rsid w:val="006D29B7"/>
    <w:rsid w:val="006D5744"/>
    <w:rsid w:val="006D6635"/>
    <w:rsid w:val="006E1D2E"/>
    <w:rsid w:val="0070520C"/>
    <w:rsid w:val="00711A56"/>
    <w:rsid w:val="007131A7"/>
    <w:rsid w:val="00725F92"/>
    <w:rsid w:val="007309D0"/>
    <w:rsid w:val="007332C7"/>
    <w:rsid w:val="007419CB"/>
    <w:rsid w:val="00752373"/>
    <w:rsid w:val="00752E7C"/>
    <w:rsid w:val="00761239"/>
    <w:rsid w:val="00765359"/>
    <w:rsid w:val="00776C05"/>
    <w:rsid w:val="007B29A2"/>
    <w:rsid w:val="007B73AB"/>
    <w:rsid w:val="007C171A"/>
    <w:rsid w:val="007D2FAC"/>
    <w:rsid w:val="007E582E"/>
    <w:rsid w:val="007E6B89"/>
    <w:rsid w:val="007F37DF"/>
    <w:rsid w:val="00804C9D"/>
    <w:rsid w:val="00812B12"/>
    <w:rsid w:val="008130AD"/>
    <w:rsid w:val="00817AAF"/>
    <w:rsid w:val="00821D1D"/>
    <w:rsid w:val="00837459"/>
    <w:rsid w:val="0084391D"/>
    <w:rsid w:val="008508CB"/>
    <w:rsid w:val="0085219F"/>
    <w:rsid w:val="00861824"/>
    <w:rsid w:val="008657DA"/>
    <w:rsid w:val="00880580"/>
    <w:rsid w:val="00882DAB"/>
    <w:rsid w:val="0088360C"/>
    <w:rsid w:val="00884C73"/>
    <w:rsid w:val="008925E5"/>
    <w:rsid w:val="0089291D"/>
    <w:rsid w:val="008A0799"/>
    <w:rsid w:val="008A30AE"/>
    <w:rsid w:val="008B43B9"/>
    <w:rsid w:val="008D694B"/>
    <w:rsid w:val="008D6F77"/>
    <w:rsid w:val="00914605"/>
    <w:rsid w:val="00922BBD"/>
    <w:rsid w:val="009333D5"/>
    <w:rsid w:val="00942A11"/>
    <w:rsid w:val="0095068A"/>
    <w:rsid w:val="009548A3"/>
    <w:rsid w:val="009609E9"/>
    <w:rsid w:val="00976F3D"/>
    <w:rsid w:val="0098249A"/>
    <w:rsid w:val="0098558D"/>
    <w:rsid w:val="009942DC"/>
    <w:rsid w:val="009A73E7"/>
    <w:rsid w:val="009A7927"/>
    <w:rsid w:val="009B1D59"/>
    <w:rsid w:val="009B7787"/>
    <w:rsid w:val="009D666B"/>
    <w:rsid w:val="009D6896"/>
    <w:rsid w:val="009F4136"/>
    <w:rsid w:val="009F658B"/>
    <w:rsid w:val="00A00EF1"/>
    <w:rsid w:val="00A02D09"/>
    <w:rsid w:val="00A02F42"/>
    <w:rsid w:val="00A06878"/>
    <w:rsid w:val="00A103FC"/>
    <w:rsid w:val="00A10F9E"/>
    <w:rsid w:val="00A151CC"/>
    <w:rsid w:val="00A20623"/>
    <w:rsid w:val="00A2342A"/>
    <w:rsid w:val="00A61B46"/>
    <w:rsid w:val="00A8258F"/>
    <w:rsid w:val="00A82AC2"/>
    <w:rsid w:val="00A86F80"/>
    <w:rsid w:val="00A9036C"/>
    <w:rsid w:val="00A95AFE"/>
    <w:rsid w:val="00AA2493"/>
    <w:rsid w:val="00AA2BE8"/>
    <w:rsid w:val="00AA59B6"/>
    <w:rsid w:val="00AA74EE"/>
    <w:rsid w:val="00AC0278"/>
    <w:rsid w:val="00AC5F86"/>
    <w:rsid w:val="00AE0653"/>
    <w:rsid w:val="00AE55A5"/>
    <w:rsid w:val="00AE5E52"/>
    <w:rsid w:val="00AF1845"/>
    <w:rsid w:val="00AF18B0"/>
    <w:rsid w:val="00B04CE1"/>
    <w:rsid w:val="00B069EE"/>
    <w:rsid w:val="00B140C2"/>
    <w:rsid w:val="00B160C9"/>
    <w:rsid w:val="00B2335B"/>
    <w:rsid w:val="00B331B3"/>
    <w:rsid w:val="00B3559F"/>
    <w:rsid w:val="00B41EAC"/>
    <w:rsid w:val="00B80B7F"/>
    <w:rsid w:val="00B82788"/>
    <w:rsid w:val="00B858E0"/>
    <w:rsid w:val="00B953BA"/>
    <w:rsid w:val="00B960BB"/>
    <w:rsid w:val="00BA77D5"/>
    <w:rsid w:val="00BB0603"/>
    <w:rsid w:val="00BD33FD"/>
    <w:rsid w:val="00BD5705"/>
    <w:rsid w:val="00BF0111"/>
    <w:rsid w:val="00BF5415"/>
    <w:rsid w:val="00C05B35"/>
    <w:rsid w:val="00C16F71"/>
    <w:rsid w:val="00C17210"/>
    <w:rsid w:val="00C21DCE"/>
    <w:rsid w:val="00C25C0A"/>
    <w:rsid w:val="00C27B9E"/>
    <w:rsid w:val="00C27BCB"/>
    <w:rsid w:val="00C32B48"/>
    <w:rsid w:val="00C43BF0"/>
    <w:rsid w:val="00C460C0"/>
    <w:rsid w:val="00C951AE"/>
    <w:rsid w:val="00C95EFA"/>
    <w:rsid w:val="00CA2D5A"/>
    <w:rsid w:val="00CA6EFC"/>
    <w:rsid w:val="00CA79B9"/>
    <w:rsid w:val="00CA7E16"/>
    <w:rsid w:val="00CB6E2C"/>
    <w:rsid w:val="00CC1226"/>
    <w:rsid w:val="00CF0521"/>
    <w:rsid w:val="00CF3BCD"/>
    <w:rsid w:val="00D07AFD"/>
    <w:rsid w:val="00D134E5"/>
    <w:rsid w:val="00D14FDB"/>
    <w:rsid w:val="00D15D54"/>
    <w:rsid w:val="00D21032"/>
    <w:rsid w:val="00D25733"/>
    <w:rsid w:val="00D26157"/>
    <w:rsid w:val="00D32F30"/>
    <w:rsid w:val="00D34640"/>
    <w:rsid w:val="00D34BED"/>
    <w:rsid w:val="00D42492"/>
    <w:rsid w:val="00D4352C"/>
    <w:rsid w:val="00D46A52"/>
    <w:rsid w:val="00D46E59"/>
    <w:rsid w:val="00D50E8C"/>
    <w:rsid w:val="00D64ACF"/>
    <w:rsid w:val="00D65D08"/>
    <w:rsid w:val="00D67164"/>
    <w:rsid w:val="00D70A7D"/>
    <w:rsid w:val="00D74588"/>
    <w:rsid w:val="00D81DD1"/>
    <w:rsid w:val="00D8313E"/>
    <w:rsid w:val="00D874AB"/>
    <w:rsid w:val="00DA4096"/>
    <w:rsid w:val="00DB124C"/>
    <w:rsid w:val="00DB4467"/>
    <w:rsid w:val="00DB5D9D"/>
    <w:rsid w:val="00DC2926"/>
    <w:rsid w:val="00DC49E0"/>
    <w:rsid w:val="00DD59ED"/>
    <w:rsid w:val="00DD625B"/>
    <w:rsid w:val="00DE02D8"/>
    <w:rsid w:val="00DE2512"/>
    <w:rsid w:val="00DE3FA5"/>
    <w:rsid w:val="00DE69B6"/>
    <w:rsid w:val="00DF3A80"/>
    <w:rsid w:val="00E01506"/>
    <w:rsid w:val="00E1523A"/>
    <w:rsid w:val="00E2430D"/>
    <w:rsid w:val="00E3194C"/>
    <w:rsid w:val="00E3380D"/>
    <w:rsid w:val="00E362F7"/>
    <w:rsid w:val="00E43C39"/>
    <w:rsid w:val="00E77B95"/>
    <w:rsid w:val="00E91C80"/>
    <w:rsid w:val="00EA1D86"/>
    <w:rsid w:val="00EA27F5"/>
    <w:rsid w:val="00EA34E7"/>
    <w:rsid w:val="00EA3C57"/>
    <w:rsid w:val="00EC0C6C"/>
    <w:rsid w:val="00EC478D"/>
    <w:rsid w:val="00F00716"/>
    <w:rsid w:val="00F00C02"/>
    <w:rsid w:val="00F01EDB"/>
    <w:rsid w:val="00F10BAA"/>
    <w:rsid w:val="00F2360F"/>
    <w:rsid w:val="00F270B6"/>
    <w:rsid w:val="00F32400"/>
    <w:rsid w:val="00F33837"/>
    <w:rsid w:val="00F35037"/>
    <w:rsid w:val="00F425F0"/>
    <w:rsid w:val="00F500BD"/>
    <w:rsid w:val="00F54FCB"/>
    <w:rsid w:val="00F554D0"/>
    <w:rsid w:val="00F72602"/>
    <w:rsid w:val="00F86F7E"/>
    <w:rsid w:val="00F87E0E"/>
    <w:rsid w:val="00F95A8B"/>
    <w:rsid w:val="00FA0BD0"/>
    <w:rsid w:val="00FB0079"/>
    <w:rsid w:val="00FB50A2"/>
    <w:rsid w:val="00FB5366"/>
    <w:rsid w:val="00FD1EEE"/>
    <w:rsid w:val="00FD29B5"/>
    <w:rsid w:val="00FE1298"/>
    <w:rsid w:val="00FE47FA"/>
    <w:rsid w:val="00FF0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DC76E"/>
  <w14:defaultImageDpi w14:val="32767"/>
  <w15:docId w15:val="{93F07471-46AC-4362-9427-77E17F8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next w:val="BodyText"/>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rsid w:val="00C43BF0"/>
    <w:pPr>
      <w:keepNext/>
      <w:keepLines/>
      <w:pageBreakBefore/>
      <w:tabs>
        <w:tab w:val="left" w:pos="284"/>
      </w:tabs>
      <w:suppressAutoHyphens/>
      <w:spacing w:after="1600" w:line="320" w:lineRule="exact"/>
      <w:ind w:firstLine="0"/>
      <w:outlineLvl w:val="0"/>
    </w:pPr>
    <w:rPr>
      <w:b/>
      <w:sz w:val="28"/>
    </w:rPr>
  </w:style>
  <w:style w:type="paragraph" w:styleId="Heading20">
    <w:name w:val="heading 2"/>
    <w:basedOn w:val="Normal"/>
    <w:next w:val="Normal"/>
    <w:rsid w:val="00C43BF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rsid w:val="00C43BF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rsid w:val="00C43BF0"/>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rsid w:val="00C43BF0"/>
    <w:pPr>
      <w:numPr>
        <w:ilvl w:val="4"/>
        <w:numId w:val="1"/>
      </w:numPr>
      <w:spacing w:before="240" w:after="60"/>
      <w:ind w:firstLine="0"/>
      <w:outlineLvl w:val="4"/>
    </w:pPr>
    <w:rPr>
      <w:rFonts w:ascii="Arial" w:hAnsi="Arial"/>
      <w:sz w:val="22"/>
    </w:rPr>
  </w:style>
  <w:style w:type="paragraph" w:styleId="Heading6">
    <w:name w:val="heading 6"/>
    <w:basedOn w:val="Normal"/>
    <w:next w:val="Normal"/>
    <w:rsid w:val="00C43BF0"/>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rsid w:val="00C43BF0"/>
    <w:pPr>
      <w:numPr>
        <w:ilvl w:val="6"/>
        <w:numId w:val="1"/>
      </w:numPr>
      <w:spacing w:before="240" w:after="60"/>
      <w:ind w:firstLine="0"/>
      <w:outlineLvl w:val="6"/>
    </w:pPr>
    <w:rPr>
      <w:rFonts w:ascii="Arial" w:hAnsi="Arial"/>
    </w:rPr>
  </w:style>
  <w:style w:type="paragraph" w:styleId="Heading8">
    <w:name w:val="heading 8"/>
    <w:basedOn w:val="Normal"/>
    <w:next w:val="Normal"/>
    <w:rsid w:val="00C43BF0"/>
    <w:pPr>
      <w:numPr>
        <w:ilvl w:val="7"/>
        <w:numId w:val="1"/>
      </w:numPr>
      <w:spacing w:before="240" w:after="60"/>
      <w:ind w:firstLine="0"/>
      <w:outlineLvl w:val="7"/>
    </w:pPr>
    <w:rPr>
      <w:rFonts w:ascii="Arial" w:hAnsi="Arial"/>
      <w:i/>
    </w:rPr>
  </w:style>
  <w:style w:type="paragraph" w:styleId="Heading9">
    <w:name w:val="heading 9"/>
    <w:basedOn w:val="Normal"/>
    <w:next w:val="Normal"/>
    <w:rsid w:val="00C43BF0"/>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3BF0"/>
    <w:pPr>
      <w:tabs>
        <w:tab w:val="center" w:pos="4536"/>
        <w:tab w:val="right" w:pos="9072"/>
      </w:tabs>
    </w:pPr>
  </w:style>
  <w:style w:type="paragraph" w:styleId="Footer">
    <w:name w:val="footer"/>
    <w:basedOn w:val="Normal"/>
    <w:rsid w:val="00C43BF0"/>
    <w:pPr>
      <w:tabs>
        <w:tab w:val="center" w:pos="4536"/>
        <w:tab w:val="right" w:pos="9072"/>
      </w:tabs>
    </w:pPr>
  </w:style>
  <w:style w:type="character" w:styleId="PageNumber">
    <w:name w:val="page number"/>
    <w:basedOn w:val="DefaultParagraphFont"/>
    <w:uiPriority w:val="99"/>
    <w:rsid w:val="00C43BF0"/>
  </w:style>
  <w:style w:type="paragraph" w:customStyle="1" w:styleId="Title1">
    <w:name w:val="Title1"/>
    <w:basedOn w:val="Normal"/>
    <w:next w:val="author"/>
    <w:link w:val="Title1Char"/>
    <w:rsid w:val="00C43BF0"/>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43BF0"/>
    <w:pPr>
      <w:spacing w:after="220"/>
      <w:jc w:val="center"/>
    </w:pPr>
  </w:style>
  <w:style w:type="paragraph" w:customStyle="1" w:styleId="authorinfo">
    <w:name w:val="authorinfo"/>
    <w:basedOn w:val="Normal"/>
    <w:next w:val="email"/>
    <w:rsid w:val="00C43BF0"/>
    <w:pPr>
      <w:jc w:val="center"/>
    </w:pPr>
    <w:rPr>
      <w:sz w:val="18"/>
    </w:rPr>
  </w:style>
  <w:style w:type="paragraph" w:customStyle="1" w:styleId="email">
    <w:name w:val="email"/>
    <w:basedOn w:val="Normal"/>
    <w:next w:val="abstract"/>
    <w:rsid w:val="00C43BF0"/>
    <w:pPr>
      <w:jc w:val="center"/>
    </w:pPr>
    <w:rPr>
      <w:sz w:val="18"/>
    </w:rPr>
  </w:style>
  <w:style w:type="paragraph" w:customStyle="1" w:styleId="heading10">
    <w:name w:val="heading1"/>
    <w:basedOn w:val="Normal"/>
    <w:next w:val="p1a"/>
    <w:link w:val="heading1Char0"/>
    <w:rsid w:val="00C43BF0"/>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43BF0"/>
    <w:pPr>
      <w:keepNext/>
      <w:keepLines/>
      <w:numPr>
        <w:numId w:val="27"/>
      </w:numPr>
      <w:tabs>
        <w:tab w:val="left" w:pos="510"/>
      </w:tabs>
      <w:suppressAutoHyphens/>
      <w:spacing w:before="440" w:after="220"/>
    </w:pPr>
    <w:rPr>
      <w:b/>
    </w:rPr>
  </w:style>
  <w:style w:type="paragraph" w:customStyle="1" w:styleId="heading30">
    <w:name w:val="heading3"/>
    <w:basedOn w:val="Normal"/>
    <w:next w:val="p1a"/>
    <w:link w:val="heading3Zchn"/>
    <w:rsid w:val="00C43BF0"/>
    <w:pPr>
      <w:keepNext/>
      <w:keepLines/>
      <w:tabs>
        <w:tab w:val="left" w:pos="284"/>
      </w:tabs>
      <w:suppressAutoHyphens/>
      <w:spacing w:before="320"/>
      <w:ind w:firstLine="0"/>
    </w:pPr>
    <w:rPr>
      <w:b/>
    </w:rPr>
  </w:style>
  <w:style w:type="paragraph" w:customStyle="1" w:styleId="equation">
    <w:name w:val="equation"/>
    <w:basedOn w:val="Normal"/>
    <w:next w:val="Normal"/>
    <w:rsid w:val="00C43BF0"/>
    <w:pPr>
      <w:tabs>
        <w:tab w:val="left" w:pos="6237"/>
      </w:tabs>
      <w:spacing w:before="120" w:after="120"/>
      <w:ind w:left="227"/>
      <w:jc w:val="center"/>
    </w:pPr>
  </w:style>
  <w:style w:type="paragraph" w:customStyle="1" w:styleId="figlegend">
    <w:name w:val="figlegend"/>
    <w:basedOn w:val="Normal"/>
    <w:next w:val="Normal"/>
    <w:rsid w:val="00C43BF0"/>
    <w:pPr>
      <w:keepNext/>
      <w:keepLines/>
      <w:spacing w:before="120" w:after="240"/>
      <w:ind w:firstLine="0"/>
    </w:pPr>
    <w:rPr>
      <w:sz w:val="18"/>
    </w:rPr>
  </w:style>
  <w:style w:type="paragraph" w:customStyle="1" w:styleId="tablelegend">
    <w:name w:val="tablelegend"/>
    <w:basedOn w:val="Normal"/>
    <w:next w:val="Normal"/>
    <w:rsid w:val="00C43BF0"/>
    <w:pPr>
      <w:keepNext/>
      <w:keepLines/>
      <w:spacing w:before="240" w:after="120"/>
      <w:ind w:firstLine="0"/>
    </w:pPr>
    <w:rPr>
      <w:sz w:val="18"/>
      <w:lang w:val="de-DE"/>
    </w:rPr>
  </w:style>
  <w:style w:type="paragraph" w:customStyle="1" w:styleId="abstract">
    <w:name w:val="abstract"/>
    <w:basedOn w:val="p1a"/>
    <w:next w:val="heading10"/>
    <w:rsid w:val="00C43BF0"/>
    <w:pPr>
      <w:spacing w:before="600" w:after="120"/>
      <w:ind w:left="567" w:right="567"/>
    </w:pPr>
    <w:rPr>
      <w:sz w:val="18"/>
    </w:rPr>
  </w:style>
  <w:style w:type="paragraph" w:customStyle="1" w:styleId="p1a">
    <w:name w:val="p1a"/>
    <w:basedOn w:val="Normal"/>
    <w:next w:val="Normal"/>
    <w:link w:val="p1aZchn"/>
    <w:rsid w:val="00C43BF0"/>
    <w:pPr>
      <w:ind w:firstLine="0"/>
    </w:pPr>
  </w:style>
  <w:style w:type="paragraph" w:customStyle="1" w:styleId="reference">
    <w:name w:val="reference"/>
    <w:basedOn w:val="Normal"/>
    <w:rsid w:val="00C43BF0"/>
    <w:pPr>
      <w:ind w:left="227" w:hanging="227"/>
    </w:pPr>
    <w:rPr>
      <w:sz w:val="18"/>
    </w:rPr>
  </w:style>
  <w:style w:type="character" w:styleId="FootnoteReference">
    <w:name w:val="footnote reference"/>
    <w:basedOn w:val="DefaultParagraphFont"/>
    <w:uiPriority w:val="99"/>
    <w:semiHidden/>
    <w:rsid w:val="00C43BF0"/>
    <w:rPr>
      <w:position w:val="6"/>
      <w:sz w:val="12"/>
      <w:vertAlign w:val="baseline"/>
    </w:rPr>
  </w:style>
  <w:style w:type="paragraph" w:customStyle="1" w:styleId="Runninghead-left">
    <w:name w:val="Running head - left"/>
    <w:basedOn w:val="Normal"/>
    <w:rsid w:val="00C43BF0"/>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43BF0"/>
    <w:pPr>
      <w:jc w:val="right"/>
    </w:pPr>
  </w:style>
  <w:style w:type="paragraph" w:customStyle="1" w:styleId="BulletItem">
    <w:name w:val="Bullet Item"/>
    <w:basedOn w:val="Item"/>
    <w:rsid w:val="00C43BF0"/>
  </w:style>
  <w:style w:type="paragraph" w:customStyle="1" w:styleId="Item">
    <w:name w:val="Item"/>
    <w:basedOn w:val="Normal"/>
    <w:next w:val="Normal"/>
    <w:rsid w:val="00C43BF0"/>
    <w:pPr>
      <w:tabs>
        <w:tab w:val="left" w:pos="227"/>
        <w:tab w:val="left" w:pos="454"/>
      </w:tabs>
      <w:ind w:left="227" w:hanging="227"/>
    </w:pPr>
  </w:style>
  <w:style w:type="paragraph" w:customStyle="1" w:styleId="NumberedItem">
    <w:name w:val="Numbered Item"/>
    <w:basedOn w:val="Item"/>
    <w:rsid w:val="00C43BF0"/>
  </w:style>
  <w:style w:type="paragraph" w:styleId="FootnoteText">
    <w:name w:val="footnote text"/>
    <w:basedOn w:val="Normal"/>
    <w:semiHidden/>
    <w:rsid w:val="00C43BF0"/>
    <w:pPr>
      <w:tabs>
        <w:tab w:val="left" w:pos="170"/>
      </w:tabs>
      <w:ind w:left="170" w:hanging="170"/>
    </w:pPr>
    <w:rPr>
      <w:sz w:val="18"/>
    </w:rPr>
  </w:style>
  <w:style w:type="paragraph" w:customStyle="1" w:styleId="programcode">
    <w:name w:val="programcode"/>
    <w:basedOn w:val="Normal"/>
    <w:rsid w:val="00C43BF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43BF0"/>
    <w:pPr>
      <w:tabs>
        <w:tab w:val="left" w:pos="170"/>
      </w:tabs>
      <w:ind w:left="170" w:hanging="170"/>
    </w:pPr>
    <w:rPr>
      <w:sz w:val="18"/>
    </w:rPr>
  </w:style>
  <w:style w:type="paragraph" w:styleId="Caption">
    <w:name w:val="caption"/>
    <w:basedOn w:val="Normal"/>
    <w:next w:val="Normal"/>
    <w:rsid w:val="00C43BF0"/>
    <w:pPr>
      <w:spacing w:before="120" w:after="120"/>
    </w:pPr>
    <w:rPr>
      <w:b/>
    </w:rPr>
  </w:style>
  <w:style w:type="paragraph" w:customStyle="1" w:styleId="heading40">
    <w:name w:val="heading4"/>
    <w:basedOn w:val="Normal"/>
    <w:next w:val="p1a"/>
    <w:rsid w:val="00C43BF0"/>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uiPriority w:val="99"/>
    <w:semiHidden/>
    <w:rsid w:val="00C16F71"/>
    <w:rPr>
      <w:sz w:val="16"/>
      <w:szCs w:val="16"/>
    </w:rPr>
  </w:style>
  <w:style w:type="paragraph" w:styleId="CommentText">
    <w:name w:val="annotation text"/>
    <w:basedOn w:val="Normal"/>
    <w:link w:val="CommentTextChar"/>
    <w:uiPriority w:val="99"/>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paragraph" w:customStyle="1" w:styleId="icsmbodytext">
    <w:name w:val="icsm_bodytext"/>
    <w:basedOn w:val="Normal"/>
    <w:uiPriority w:val="99"/>
    <w:rsid w:val="00A00EF1"/>
    <w:pPr>
      <w:ind w:firstLine="240"/>
    </w:pPr>
    <w:rPr>
      <w:rFonts w:ascii="Times New Roman" w:hAnsi="Times New Roman"/>
      <w:lang w:val="en-GB" w:eastAsia="en-US"/>
    </w:rPr>
  </w:style>
  <w:style w:type="paragraph" w:customStyle="1" w:styleId="icsmauthors">
    <w:name w:val="icsm_authors"/>
    <w:basedOn w:val="Normal"/>
    <w:uiPriority w:val="99"/>
    <w:rsid w:val="00A00EF1"/>
    <w:pPr>
      <w:spacing w:after="160"/>
      <w:ind w:firstLine="0"/>
      <w:jc w:val="center"/>
    </w:pPr>
    <w:rPr>
      <w:rFonts w:ascii="Times New Roman" w:hAnsi="Times New Roman"/>
      <w:sz w:val="26"/>
      <w:szCs w:val="26"/>
      <w:lang w:val="en-GB" w:eastAsia="en-US"/>
    </w:rPr>
  </w:style>
  <w:style w:type="paragraph" w:customStyle="1" w:styleId="icsmaddresses">
    <w:name w:val="icsm_addresses"/>
    <w:basedOn w:val="Normal"/>
    <w:uiPriority w:val="99"/>
    <w:rsid w:val="00A00EF1"/>
    <w:pPr>
      <w:spacing w:after="120"/>
      <w:ind w:firstLine="0"/>
      <w:jc w:val="center"/>
    </w:pPr>
    <w:rPr>
      <w:rFonts w:ascii="Times New Roman" w:hAnsi="Times New Roman"/>
      <w:i/>
      <w:iCs/>
      <w:sz w:val="16"/>
      <w:szCs w:val="16"/>
      <w:lang w:val="en-GB" w:eastAsia="en-US"/>
    </w:rPr>
  </w:style>
  <w:style w:type="paragraph" w:customStyle="1" w:styleId="icsmabstract">
    <w:name w:val="icsm_abstract"/>
    <w:basedOn w:val="Normal"/>
    <w:uiPriority w:val="99"/>
    <w:rsid w:val="00A00EF1"/>
    <w:pPr>
      <w:spacing w:after="220"/>
      <w:ind w:firstLine="240"/>
    </w:pPr>
    <w:rPr>
      <w:rFonts w:ascii="Times New Roman" w:hAnsi="Times New Roman"/>
      <w:sz w:val="18"/>
      <w:szCs w:val="18"/>
      <w:lang w:val="en-GB" w:eastAsia="en-US"/>
    </w:rPr>
  </w:style>
  <w:style w:type="paragraph" w:customStyle="1" w:styleId="icsmheading1">
    <w:name w:val="icsm_heading1"/>
    <w:basedOn w:val="Normal"/>
    <w:uiPriority w:val="99"/>
    <w:rsid w:val="00A00EF1"/>
    <w:pPr>
      <w:numPr>
        <w:numId w:val="4"/>
      </w:numPr>
      <w:spacing w:before="480" w:after="240"/>
      <w:jc w:val="left"/>
    </w:pPr>
    <w:rPr>
      <w:rFonts w:ascii="Times New Roman" w:hAnsi="Times New Roman"/>
      <w:b/>
      <w:bCs/>
      <w:lang w:val="en-GB" w:eastAsia="en-US"/>
    </w:rPr>
  </w:style>
  <w:style w:type="paragraph" w:customStyle="1" w:styleId="icsmheading2">
    <w:name w:val="icsm_heading2"/>
    <w:basedOn w:val="Normal"/>
    <w:autoRedefine/>
    <w:uiPriority w:val="99"/>
    <w:rsid w:val="00A00EF1"/>
    <w:pPr>
      <w:numPr>
        <w:ilvl w:val="1"/>
        <w:numId w:val="4"/>
      </w:numPr>
      <w:spacing w:before="240"/>
      <w:jc w:val="left"/>
    </w:pPr>
    <w:rPr>
      <w:rFonts w:ascii="Times New Roman" w:hAnsi="Times New Roman"/>
      <w:i/>
      <w:iCs/>
      <w:lang w:val="en-GB" w:eastAsia="en-US"/>
    </w:rPr>
  </w:style>
  <w:style w:type="paragraph" w:customStyle="1" w:styleId="icsmheading3">
    <w:name w:val="icsm_heading3"/>
    <w:basedOn w:val="Normal"/>
    <w:uiPriority w:val="99"/>
    <w:rsid w:val="00A00EF1"/>
    <w:pPr>
      <w:numPr>
        <w:ilvl w:val="2"/>
        <w:numId w:val="4"/>
      </w:numPr>
      <w:spacing w:before="240"/>
      <w:jc w:val="left"/>
    </w:pPr>
    <w:rPr>
      <w:rFonts w:ascii="Times New Roman" w:hAnsi="Times New Roman"/>
      <w:i/>
      <w:iCs/>
      <w:lang w:val="en-GB" w:eastAsia="en-US"/>
    </w:rPr>
  </w:style>
  <w:style w:type="paragraph" w:customStyle="1" w:styleId="icsmtablecaption">
    <w:name w:val="icsm_tablecaption"/>
    <w:basedOn w:val="Normal"/>
    <w:uiPriority w:val="99"/>
    <w:rsid w:val="00A00EF1"/>
    <w:pPr>
      <w:spacing w:after="80"/>
      <w:ind w:firstLine="0"/>
      <w:jc w:val="left"/>
    </w:pPr>
    <w:rPr>
      <w:rFonts w:ascii="Times New Roman" w:hAnsi="Times New Roman"/>
      <w:sz w:val="16"/>
      <w:szCs w:val="16"/>
      <w:lang w:val="en-GB" w:eastAsia="en-US"/>
    </w:rPr>
  </w:style>
  <w:style w:type="paragraph" w:customStyle="1" w:styleId="icsmfigurecaption">
    <w:name w:val="icsm_figurecaption"/>
    <w:basedOn w:val="Normal"/>
    <w:uiPriority w:val="99"/>
    <w:rsid w:val="00A00EF1"/>
    <w:pPr>
      <w:spacing w:before="200" w:after="240"/>
      <w:ind w:firstLine="0"/>
      <w:jc w:val="center"/>
    </w:pPr>
    <w:rPr>
      <w:rFonts w:ascii="Times New Roman" w:hAnsi="Times New Roman"/>
      <w:sz w:val="16"/>
      <w:szCs w:val="16"/>
      <w:lang w:val="en-GB" w:eastAsia="en-US"/>
    </w:rPr>
  </w:style>
  <w:style w:type="character" w:customStyle="1" w:styleId="CommentTextChar">
    <w:name w:val="Comment Text Char"/>
    <w:basedOn w:val="DefaultParagraphFont"/>
    <w:link w:val="CommentText"/>
    <w:uiPriority w:val="99"/>
    <w:semiHidden/>
    <w:locked/>
    <w:rsid w:val="00A00EF1"/>
    <w:rPr>
      <w:rFonts w:ascii="Times" w:hAnsi="Times"/>
      <w:lang w:val="en-US" w:eastAsia="de-DE"/>
    </w:rPr>
  </w:style>
  <w:style w:type="paragraph" w:customStyle="1" w:styleId="icsmreferences">
    <w:name w:val="icsm_references"/>
    <w:basedOn w:val="Normal"/>
    <w:uiPriority w:val="99"/>
    <w:rsid w:val="005D7E20"/>
    <w:pPr>
      <w:ind w:left="240" w:hanging="240"/>
      <w:jc w:val="left"/>
    </w:pPr>
    <w:rPr>
      <w:rFonts w:ascii="Times New Roman" w:hAnsi="Times New Roman"/>
      <w:sz w:val="16"/>
      <w:szCs w:val="16"/>
      <w:lang w:val="en-GB" w:eastAsia="en-US"/>
    </w:rPr>
  </w:style>
  <w:style w:type="paragraph" w:customStyle="1" w:styleId="References">
    <w:name w:val="References"/>
    <w:basedOn w:val="Normal"/>
    <w:uiPriority w:val="99"/>
    <w:rsid w:val="005D7E20"/>
    <w:pPr>
      <w:numPr>
        <w:numId w:val="5"/>
      </w:numPr>
      <w:spacing w:after="80"/>
      <w:jc w:val="left"/>
    </w:pPr>
    <w:rPr>
      <w:rFonts w:ascii="Times New Roman" w:hAnsi="Times New Roman"/>
      <w:sz w:val="18"/>
      <w:szCs w:val="18"/>
      <w:lang w:eastAsia="en-US"/>
    </w:rPr>
  </w:style>
  <w:style w:type="character" w:customStyle="1" w:styleId="mediumb-text">
    <w:name w:val="mediumb-text"/>
    <w:basedOn w:val="DefaultParagraphFont"/>
    <w:uiPriority w:val="99"/>
    <w:rsid w:val="005D7E20"/>
  </w:style>
  <w:style w:type="character" w:customStyle="1" w:styleId="pubtitle">
    <w:name w:val="pubtitle"/>
    <w:basedOn w:val="DefaultParagraphFont"/>
    <w:uiPriority w:val="99"/>
    <w:rsid w:val="005D7E20"/>
  </w:style>
  <w:style w:type="character" w:styleId="Emphasis">
    <w:name w:val="Emphasis"/>
    <w:basedOn w:val="DefaultParagraphFont"/>
    <w:uiPriority w:val="99"/>
    <w:qFormat/>
    <w:rsid w:val="005D7E20"/>
    <w:rPr>
      <w:i/>
      <w:iCs/>
    </w:rPr>
  </w:style>
  <w:style w:type="paragraph" w:customStyle="1" w:styleId="icsmtabletext">
    <w:name w:val="icsm_tabletext"/>
    <w:basedOn w:val="icsmbodytext"/>
    <w:uiPriority w:val="99"/>
    <w:rsid w:val="00C27B9E"/>
    <w:pPr>
      <w:spacing w:before="40"/>
      <w:ind w:firstLine="0"/>
      <w:jc w:val="left"/>
    </w:pPr>
    <w:rPr>
      <w:sz w:val="16"/>
      <w:szCs w:val="16"/>
    </w:rPr>
  </w:style>
  <w:style w:type="table" w:styleId="TableGrid">
    <w:name w:val="Table Grid"/>
    <w:basedOn w:val="TableNormal"/>
    <w:uiPriority w:val="59"/>
    <w:rsid w:val="00C27B9E"/>
    <w:rPr>
      <w:rFonts w:ascii="Times" w:hAnsi="Times" w:cs="Times"/>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F37DF"/>
    <w:rPr>
      <w:color w:val="808080"/>
    </w:rPr>
  </w:style>
  <w:style w:type="paragraph" w:styleId="Revision">
    <w:name w:val="Revision"/>
    <w:hidden/>
    <w:uiPriority w:val="99"/>
    <w:semiHidden/>
    <w:rsid w:val="000A60D8"/>
    <w:rPr>
      <w:rFonts w:ascii="Times" w:hAnsi="Times"/>
      <w:lang w:val="en-US" w:eastAsia="de-DE"/>
    </w:rPr>
  </w:style>
  <w:style w:type="table" w:styleId="TableClassic1">
    <w:name w:val="Table Classic 1"/>
    <w:basedOn w:val="TableNormal"/>
    <w:rsid w:val="00CA6EFC"/>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F2360F"/>
    <w:pPr>
      <w:ind w:left="720"/>
      <w:contextualSpacing/>
    </w:pPr>
  </w:style>
  <w:style w:type="paragraph" w:customStyle="1" w:styleId="Abstract0">
    <w:name w:val="Abstract"/>
    <w:basedOn w:val="heading10"/>
    <w:link w:val="AbstractChar"/>
    <w:rsid w:val="003B3D54"/>
    <w:rPr>
      <w:lang w:val="en-GB"/>
    </w:rPr>
  </w:style>
  <w:style w:type="paragraph" w:customStyle="1" w:styleId="Sectionheading">
    <w:name w:val="Section heading"/>
    <w:basedOn w:val="heading10"/>
    <w:link w:val="SectionheadingChar"/>
    <w:qFormat/>
    <w:rsid w:val="009548A3"/>
    <w:pPr>
      <w:numPr>
        <w:numId w:val="24"/>
      </w:numPr>
    </w:pPr>
    <w:rPr>
      <w:lang w:val="en-GB"/>
    </w:rPr>
  </w:style>
  <w:style w:type="character" w:customStyle="1" w:styleId="heading1Char0">
    <w:name w:val="heading1 Char"/>
    <w:basedOn w:val="DefaultParagraphFont"/>
    <w:link w:val="heading10"/>
    <w:rsid w:val="003B3D54"/>
    <w:rPr>
      <w:rFonts w:ascii="Times" w:hAnsi="Times"/>
      <w:b/>
      <w:sz w:val="24"/>
      <w:lang w:val="en-US" w:eastAsia="de-DE"/>
    </w:rPr>
  </w:style>
  <w:style w:type="character" w:customStyle="1" w:styleId="AbstractChar">
    <w:name w:val="Abstract Char"/>
    <w:basedOn w:val="heading1Char0"/>
    <w:link w:val="Abstract0"/>
    <w:rsid w:val="003B3D54"/>
    <w:rPr>
      <w:rFonts w:ascii="Times" w:hAnsi="Times"/>
      <w:b/>
      <w:sz w:val="24"/>
      <w:lang w:val="en-US" w:eastAsia="de-DE"/>
    </w:rPr>
  </w:style>
  <w:style w:type="paragraph" w:customStyle="1" w:styleId="Subsectionheading">
    <w:name w:val="Subsection heading"/>
    <w:basedOn w:val="heading10"/>
    <w:link w:val="SubsectionheadingChar"/>
    <w:autoRedefine/>
    <w:qFormat/>
    <w:rsid w:val="002837D3"/>
    <w:pPr>
      <w:numPr>
        <w:ilvl w:val="1"/>
        <w:numId w:val="24"/>
      </w:numPr>
    </w:pPr>
    <w:rPr>
      <w:b w:val="0"/>
      <w:i/>
      <w:lang w:val="en-GB"/>
    </w:rPr>
  </w:style>
  <w:style w:type="character" w:customStyle="1" w:styleId="SectionheadingChar">
    <w:name w:val="Section heading Char"/>
    <w:basedOn w:val="heading1Char0"/>
    <w:link w:val="Sectionheading"/>
    <w:rsid w:val="003B3D54"/>
    <w:rPr>
      <w:rFonts w:ascii="Times" w:hAnsi="Times"/>
      <w:b/>
      <w:sz w:val="24"/>
      <w:lang w:val="en-US" w:eastAsia="de-DE"/>
    </w:rPr>
  </w:style>
  <w:style w:type="paragraph" w:customStyle="1" w:styleId="HeaderNonumbers">
    <w:name w:val="Header (No numbers)"/>
    <w:basedOn w:val="heading10"/>
    <w:link w:val="HeaderNonumbersChar"/>
    <w:qFormat/>
    <w:rsid w:val="003B3D54"/>
    <w:rPr>
      <w:lang w:val="en-GB"/>
    </w:rPr>
  </w:style>
  <w:style w:type="character" w:customStyle="1" w:styleId="SubsectionheadingChar">
    <w:name w:val="Subsection heading Char"/>
    <w:basedOn w:val="heading1Char0"/>
    <w:link w:val="Subsectionheading"/>
    <w:rsid w:val="002837D3"/>
    <w:rPr>
      <w:rFonts w:ascii="Times" w:hAnsi="Times"/>
      <w:b w:val="0"/>
      <w:i/>
      <w:sz w:val="24"/>
      <w:lang w:val="en-US" w:eastAsia="de-DE"/>
    </w:rPr>
  </w:style>
  <w:style w:type="paragraph" w:customStyle="1" w:styleId="ManuscriptTitle">
    <w:name w:val="Manuscript Title"/>
    <w:basedOn w:val="Title1"/>
    <w:link w:val="ManuscriptTitleChar"/>
    <w:qFormat/>
    <w:rsid w:val="00271769"/>
    <w:rPr>
      <w:lang w:val="en-GB"/>
    </w:rPr>
  </w:style>
  <w:style w:type="character" w:customStyle="1" w:styleId="HeaderNonumbersChar">
    <w:name w:val="Header (No numbers) Char"/>
    <w:basedOn w:val="heading1Char0"/>
    <w:link w:val="HeaderNonumbers"/>
    <w:rsid w:val="003B3D54"/>
    <w:rPr>
      <w:rFonts w:ascii="Times" w:hAnsi="Times"/>
      <w:b/>
      <w:sz w:val="24"/>
      <w:lang w:val="en-US" w:eastAsia="de-DE"/>
    </w:rPr>
  </w:style>
  <w:style w:type="character" w:customStyle="1" w:styleId="Heading1Char">
    <w:name w:val="Heading 1 Char"/>
    <w:basedOn w:val="DefaultParagraphFont"/>
    <w:link w:val="Heading1"/>
    <w:uiPriority w:val="9"/>
    <w:rsid w:val="00271769"/>
    <w:rPr>
      <w:rFonts w:ascii="Times" w:hAnsi="Times"/>
      <w:b/>
      <w:sz w:val="28"/>
      <w:lang w:val="en-US" w:eastAsia="de-DE"/>
    </w:rPr>
  </w:style>
  <w:style w:type="character" w:customStyle="1" w:styleId="Title1Char">
    <w:name w:val="Title1 Char"/>
    <w:basedOn w:val="DefaultParagraphFont"/>
    <w:link w:val="Title1"/>
    <w:rsid w:val="00271769"/>
    <w:rPr>
      <w:rFonts w:ascii="Times" w:hAnsi="Times"/>
      <w:b/>
      <w:sz w:val="28"/>
      <w:lang w:val="en-US" w:eastAsia="de-DE"/>
    </w:rPr>
  </w:style>
  <w:style w:type="character" w:customStyle="1" w:styleId="ManuscriptTitleChar">
    <w:name w:val="Manuscript Title Char"/>
    <w:basedOn w:val="Title1Char"/>
    <w:link w:val="ManuscriptTitle"/>
    <w:rsid w:val="00271769"/>
    <w:rPr>
      <w:rFonts w:ascii="Times" w:hAnsi="Times"/>
      <w:b/>
      <w:sz w:val="28"/>
      <w:lang w:val="en-US" w:eastAsia="de-DE"/>
    </w:rPr>
  </w:style>
  <w:style w:type="character" w:styleId="LineNumber">
    <w:name w:val="line number"/>
    <w:basedOn w:val="DefaultParagraphFont"/>
    <w:unhideWhenUsed/>
    <w:rsid w:val="00D81DD1"/>
    <w:rPr>
      <w:sz w:val="16"/>
    </w:rPr>
  </w:style>
  <w:style w:type="paragraph" w:customStyle="1" w:styleId="Affiliations">
    <w:name w:val="Affiliations"/>
    <w:basedOn w:val="Normal"/>
    <w:rsid w:val="000B092A"/>
    <w:pPr>
      <w:spacing w:before="240"/>
      <w:ind w:firstLine="0"/>
      <w:jc w:val="left"/>
    </w:pPr>
    <w:rPr>
      <w:rFonts w:ascii="Times New Roman" w:hAnsi="Times New Roman"/>
      <w:lang w:eastAsia="en-US"/>
    </w:rPr>
  </w:style>
  <w:style w:type="paragraph" w:customStyle="1" w:styleId="FigureLegend0">
    <w:name w:val="Figure_Legend"/>
    <w:basedOn w:val="Normal"/>
    <w:rsid w:val="00631E8B"/>
    <w:pPr>
      <w:spacing w:before="240"/>
      <w:ind w:firstLine="0"/>
      <w:jc w:val="left"/>
    </w:pPr>
    <w:rPr>
      <w:rFonts w:ascii="Times New Roman" w:hAnsi="Times New Roman"/>
      <w:sz w:val="24"/>
      <w:lang w:eastAsia="en-US"/>
    </w:rPr>
  </w:style>
  <w:style w:type="paragraph" w:styleId="Bibliography">
    <w:name w:val="Bibliography"/>
    <w:basedOn w:val="Normal"/>
    <w:next w:val="Normal"/>
    <w:uiPriority w:val="37"/>
    <w:unhideWhenUsed/>
    <w:rsid w:val="006179BE"/>
    <w:pPr>
      <w:ind w:left="720" w:hanging="720"/>
    </w:pPr>
  </w:style>
  <w:style w:type="paragraph" w:styleId="BodyText">
    <w:name w:val="Body Text"/>
    <w:basedOn w:val="Normal"/>
    <w:link w:val="BodyTextChar"/>
    <w:unhideWhenUsed/>
    <w:rsid w:val="002837D3"/>
    <w:pPr>
      <w:spacing w:after="120"/>
    </w:pPr>
  </w:style>
  <w:style w:type="character" w:customStyle="1" w:styleId="BodyTextChar">
    <w:name w:val="Body Text Char"/>
    <w:basedOn w:val="DefaultParagraphFont"/>
    <w:link w:val="BodyText"/>
    <w:rsid w:val="002837D3"/>
    <w:rPr>
      <w:rFonts w:ascii="Times" w:hAnsi="Times"/>
      <w:lang w:val="en-US" w:eastAsia="de-DE"/>
    </w:rPr>
  </w:style>
  <w:style w:type="character" w:styleId="UnresolvedMention">
    <w:name w:val="Unresolved Mention"/>
    <w:basedOn w:val="DefaultParagraphFont"/>
    <w:rsid w:val="00DB4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5717">
      <w:bodyDiv w:val="1"/>
      <w:marLeft w:val="0"/>
      <w:marRight w:val="0"/>
      <w:marTop w:val="0"/>
      <w:marBottom w:val="0"/>
      <w:divBdr>
        <w:top w:val="none" w:sz="0" w:space="0" w:color="auto"/>
        <w:left w:val="none" w:sz="0" w:space="0" w:color="auto"/>
        <w:bottom w:val="none" w:sz="0" w:space="0" w:color="auto"/>
        <w:right w:val="none" w:sz="0" w:space="0" w:color="auto"/>
      </w:divBdr>
    </w:div>
    <w:div w:id="1029642053">
      <w:bodyDiv w:val="1"/>
      <w:marLeft w:val="0"/>
      <w:marRight w:val="0"/>
      <w:marTop w:val="0"/>
      <w:marBottom w:val="0"/>
      <w:divBdr>
        <w:top w:val="none" w:sz="0" w:space="0" w:color="auto"/>
        <w:left w:val="none" w:sz="0" w:space="0" w:color="auto"/>
        <w:bottom w:val="none" w:sz="0" w:space="0" w:color="auto"/>
        <w:right w:val="none" w:sz="0" w:space="0" w:color="auto"/>
      </w:divBdr>
    </w:div>
    <w:div w:id="1056591681">
      <w:bodyDiv w:val="1"/>
      <w:marLeft w:val="0"/>
      <w:marRight w:val="0"/>
      <w:marTop w:val="0"/>
      <w:marBottom w:val="0"/>
      <w:divBdr>
        <w:top w:val="none" w:sz="0" w:space="0" w:color="auto"/>
        <w:left w:val="none" w:sz="0" w:space="0" w:color="auto"/>
        <w:bottom w:val="none" w:sz="0" w:space="0" w:color="auto"/>
        <w:right w:val="none" w:sz="0" w:space="0" w:color="auto"/>
      </w:divBdr>
    </w:div>
    <w:div w:id="2025862179">
      <w:bodyDiv w:val="1"/>
      <w:marLeft w:val="0"/>
      <w:marRight w:val="0"/>
      <w:marTop w:val="0"/>
      <w:marBottom w:val="0"/>
      <w:divBdr>
        <w:top w:val="none" w:sz="0" w:space="0" w:color="auto"/>
        <w:left w:val="none" w:sz="0" w:space="0" w:color="auto"/>
        <w:bottom w:val="none" w:sz="0" w:space="0" w:color="auto"/>
        <w:right w:val="none" w:sz="0" w:space="0" w:color="auto"/>
      </w:divBdr>
    </w:div>
    <w:div w:id="2136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eophysics-ubonn.github.io/reda/data_containers.html" TargetMode="External"/><Relationship Id="rId1" Type="http://schemas.openxmlformats.org/officeDocument/2006/relationships/hyperlink" Target="https://www.sphinx-doc.org/en/maste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geosci.xyz/index.html"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EF4B2F15-A025-4750-8A9F-352F84C7F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0</TotalTime>
  <Pages>8</Pages>
  <Words>13621</Words>
  <Characters>77641</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91080</CharactersWithSpaces>
  <SharedDoc>false</SharedDoc>
  <HLinks>
    <vt:vector size="24" baseType="variant">
      <vt:variant>
        <vt:i4>5046332</vt:i4>
      </vt:variant>
      <vt:variant>
        <vt:i4>18</vt:i4>
      </vt:variant>
      <vt:variant>
        <vt:i4>0</vt:i4>
      </vt:variant>
      <vt:variant>
        <vt:i4>5</vt:i4>
      </vt:variant>
      <vt:variant>
        <vt:lpwstr>mailto:SDC.bookorder@springer.com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Mary Benjamin</cp:lastModifiedBy>
  <cp:revision>24</cp:revision>
  <cp:lastPrinted>2016-08-31T00:14:00Z</cp:lastPrinted>
  <dcterms:created xsi:type="dcterms:W3CDTF">2020-03-27T10:48:00Z</dcterms:created>
  <dcterms:modified xsi:type="dcterms:W3CDTF">2021-04-29T09:23:00Z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id="uBHfTtWZ"/&gt;&lt;style id="http://www.zotero.org/styles/computers-and-geosciences" hasBibliography="1" bibliographyStyleHasBeenSet="1"/&gt;&lt;prefs&gt;&lt;pref name="fieldType" value="Field"/&gt;&lt;/prefs&gt;&lt;/data&gt;</vt:lpwstr>
  </property>
</Properties>
</file>